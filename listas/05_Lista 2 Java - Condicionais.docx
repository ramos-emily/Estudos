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rightFromText="3140" w:bottomFromText="295" w:vertAnchor="page" w:horzAnchor="page" w:tblpX="1281" w:tblpY="3555"/>
        <w:tblW w:w="93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8272"/>
      </w:tblGrid>
      <w:tr w:rsidRPr="00A407B0" w:rsidR="009929BC" w:rsidTr="03E65B7F" w14:paraId="6BB2D25B" w14:textId="77777777">
        <w:trPr>
          <w:trHeight w:val="295"/>
        </w:trPr>
        <w:tc>
          <w:tcPr>
            <w:tcW w:w="1084" w:type="dxa"/>
            <w:tcMar/>
          </w:tcPr>
          <w:p w:rsidRPr="00A407B0" w:rsidR="009929BC" w:rsidP="001B32E2" w:rsidRDefault="003F0753" w14:paraId="75D35453" w14:textId="74DD076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3E65B7F" w:rsidR="48246319">
              <w:rPr>
                <w:rFonts w:ascii="Arial" w:hAnsi="Arial"/>
                <w:sz w:val="24"/>
                <w:szCs w:val="24"/>
              </w:rPr>
              <w:t>&lt;18</w:t>
            </w:r>
            <w:r w:rsidRPr="03E65B7F" w:rsidR="003F0753">
              <w:rPr>
                <w:rFonts w:ascii="Arial" w:hAnsi="Arial"/>
                <w:sz w:val="24"/>
                <w:szCs w:val="24"/>
              </w:rPr>
              <w:t>Versão</w:t>
            </w:r>
          </w:p>
        </w:tc>
        <w:tc>
          <w:tcPr>
            <w:tcW w:w="8272" w:type="dxa"/>
            <w:tcMar/>
          </w:tcPr>
          <w:p w:rsidRPr="00A407B0" w:rsidR="009929BC" w:rsidP="001B32E2" w:rsidRDefault="00307D33" w14:paraId="4756E598" w14:textId="09EA0717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sdt>
              <w:sdtPr>
                <w:rPr>
                  <w:rFonts w:ascii="Arial" w:hAnsi="Arial"/>
                  <w:sz w:val="24"/>
                  <w:szCs w:val="24"/>
                </w:rPr>
                <w:alias w:val="Variable"/>
                <w:tag w:val="issue"/>
                <w:id w:val="849142858"/>
                <w:lock w:val="sdtLocked"/>
                <w:placeholder>
                  <w:docPart w:val="09EAF5BC68854E0DB9E7037B78BDD2DF"/>
                </w:placeholder>
                <w15:appearance w15:val="hidden"/>
              </w:sdtPr>
              <w:sdtEndPr/>
              <w:sdtContent>
                <w:r w:rsidRPr="00A407B0" w:rsidR="001B32E2">
                  <w:rPr>
                    <w:rFonts w:ascii="Arial" w:hAnsi="Arial"/>
                    <w:sz w:val="24"/>
                    <w:szCs w:val="24"/>
                  </w:rPr>
                  <w:t>1.0</w:t>
                </w:r>
              </w:sdtContent>
            </w:sdt>
          </w:p>
        </w:tc>
      </w:tr>
      <w:tr w:rsidRPr="00A407B0" w:rsidR="009929BC" w:rsidTr="03E65B7F" w14:paraId="085B0E73" w14:textId="77777777">
        <w:trPr>
          <w:trHeight w:val="295"/>
        </w:trPr>
        <w:tc>
          <w:tcPr>
            <w:tcW w:w="1084" w:type="dxa"/>
            <w:tcMar/>
          </w:tcPr>
          <w:p w:rsidRPr="00A407B0" w:rsidR="009929BC" w:rsidP="001B32E2" w:rsidRDefault="003F0753" w14:paraId="463CDA9B" w14:textId="77777777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A407B0">
              <w:rPr>
                <w:rFonts w:ascii="Arial" w:hAnsi="Arial"/>
                <w:sz w:val="24"/>
                <w:szCs w:val="24"/>
              </w:rPr>
              <w:t>Assunto</w:t>
            </w:r>
          </w:p>
        </w:tc>
        <w:tc>
          <w:tcPr>
            <w:tcW w:w="8272" w:type="dxa"/>
            <w:tcMar/>
          </w:tcPr>
          <w:p w:rsidRPr="00A407B0" w:rsidR="009929BC" w:rsidP="001B32E2" w:rsidRDefault="00307D33" w14:paraId="279B355E" w14:textId="387C0F14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sdt>
              <w:sdtPr>
                <w:rPr>
                  <w:rFonts w:ascii="Arial" w:hAnsi="Arial"/>
                  <w:sz w:val="24"/>
                  <w:szCs w:val="24"/>
                </w:rPr>
                <w:alias w:val="Variable"/>
                <w:tag w:val="topic"/>
                <w:id w:val="1428771870"/>
                <w:lock w:val="sdtLocked"/>
                <w:placeholder>
                  <w:docPart w:val="09BAB95F50114D5A931F2C04C8FE42CD"/>
                </w:placeholder>
                <w15:appearance w15:val="hidden"/>
              </w:sdtPr>
              <w:sdtEndPr/>
              <w:sdtContent>
                <w:r w:rsidRPr="00A407B0" w:rsidR="001B32E2">
                  <w:rPr>
                    <w:rFonts w:ascii="Arial" w:hAnsi="Arial"/>
                    <w:sz w:val="24"/>
                    <w:szCs w:val="24"/>
                  </w:rPr>
                  <w:t>Lista de exercícios</w:t>
                </w:r>
              </w:sdtContent>
            </w:sdt>
          </w:p>
        </w:tc>
      </w:tr>
      <w:tr w:rsidRPr="00A407B0" w:rsidR="009929BC" w:rsidTr="03E65B7F" w14:paraId="0A556B12" w14:textId="77777777">
        <w:trPr>
          <w:trHeight w:val="295"/>
        </w:trPr>
        <w:tc>
          <w:tcPr>
            <w:tcW w:w="1084" w:type="dxa"/>
            <w:tcMar/>
          </w:tcPr>
          <w:p w:rsidRPr="00A407B0" w:rsidR="009929BC" w:rsidP="001B32E2" w:rsidRDefault="003F0753" w14:paraId="28460734" w14:textId="77777777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A407B0">
              <w:rPr>
                <w:rFonts w:ascii="Arial" w:hAnsi="Arial"/>
                <w:sz w:val="24"/>
                <w:szCs w:val="24"/>
              </w:rPr>
              <w:t>Revisado por</w:t>
            </w:r>
          </w:p>
        </w:tc>
        <w:tc>
          <w:tcPr>
            <w:tcW w:w="8272" w:type="dxa"/>
            <w:tcMar/>
          </w:tcPr>
          <w:p w:rsidRPr="00A407B0" w:rsidR="009929BC" w:rsidP="001B32E2" w:rsidRDefault="00307D33" w14:paraId="218F1CED" w14:textId="6D794668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sdt>
              <w:sdtPr>
                <w:rPr>
                  <w:rFonts w:ascii="Arial" w:hAnsi="Arial"/>
                  <w:sz w:val="24"/>
                  <w:szCs w:val="24"/>
                </w:rPr>
                <w:alias w:val="Variable"/>
                <w:tag w:val="description"/>
                <w:id w:val="1452514567"/>
                <w:lock w:val="sdtLocked"/>
                <w:placeholder>
                  <w:docPart w:val="D81D036BD59F471690694CCDDF1BBA73"/>
                </w:placeholder>
                <w15:appearance w15:val="hidden"/>
              </w:sdtPr>
              <w:sdtEndPr/>
              <w:sdtContent>
                <w:r w:rsidRPr="00A407B0" w:rsidR="001B32E2">
                  <w:rPr>
                    <w:rFonts w:ascii="Arial" w:hAnsi="Arial"/>
                    <w:sz w:val="24"/>
                    <w:szCs w:val="24"/>
                  </w:rPr>
                  <w:t>Indianara Amâncio</w:t>
                </w:r>
              </w:sdtContent>
            </w:sdt>
          </w:p>
        </w:tc>
      </w:tr>
    </w:tbl>
    <w:tbl>
      <w:tblPr>
        <w:tblStyle w:val="Tabelacomgrade"/>
        <w:tblpPr w:topFromText="520" w:bottomFromText="360" w:vertAnchor="page" w:tblpY="282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2"/>
      </w:tblGrid>
      <w:tr w:rsidRPr="00A407B0" w:rsidR="009929BC" w14:paraId="3A919F5C" w14:textId="77777777">
        <w:tc>
          <w:tcPr>
            <w:tcW w:w="9322" w:type="dxa"/>
          </w:tcPr>
          <w:p w:rsidRPr="00A407B0" w:rsidR="009929BC" w:rsidP="001B32E2" w:rsidRDefault="001B32E2" w14:paraId="09F94325" w14:textId="5BFED4B9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A407B0">
              <w:rPr>
                <w:rFonts w:ascii="Arial" w:hAnsi="Arial"/>
                <w:sz w:val="24"/>
                <w:szCs w:val="24"/>
              </w:rPr>
              <w:t xml:space="preserve">Lista </w:t>
            </w:r>
            <w:r w:rsidRPr="00A407B0" w:rsidR="00881B5B">
              <w:rPr>
                <w:rFonts w:ascii="Arial" w:hAnsi="Arial"/>
                <w:sz w:val="24"/>
                <w:szCs w:val="24"/>
              </w:rPr>
              <w:t>2</w:t>
            </w:r>
            <w:r w:rsidRPr="00A407B0">
              <w:rPr>
                <w:rFonts w:ascii="Arial" w:hAnsi="Arial"/>
                <w:sz w:val="24"/>
                <w:szCs w:val="24"/>
              </w:rPr>
              <w:t xml:space="preserve"> Java – </w:t>
            </w:r>
            <w:r w:rsidRPr="00A407B0" w:rsidR="00881B5B">
              <w:rPr>
                <w:rFonts w:ascii="Arial" w:hAnsi="Arial"/>
                <w:sz w:val="24"/>
                <w:szCs w:val="24"/>
              </w:rPr>
              <w:t>Condicionais</w:t>
            </w:r>
          </w:p>
        </w:tc>
      </w:tr>
    </w:tbl>
    <w:p w:rsidRPr="00A407B0" w:rsidR="009929BC" w:rsidP="001B32E2" w:rsidRDefault="001B32E2" w14:paraId="2191ABD1" w14:textId="388D502E">
      <w:pPr>
        <w:spacing w:line="240" w:lineRule="auto"/>
        <w:jc w:val="center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 xml:space="preserve">Lista </w:t>
      </w:r>
      <w:r w:rsidRPr="00A407B0" w:rsidR="00881B5B">
        <w:rPr>
          <w:rFonts w:ascii="Arial" w:hAnsi="Arial"/>
          <w:b/>
          <w:bCs/>
          <w:sz w:val="24"/>
          <w:szCs w:val="24"/>
          <w:u w:val="single"/>
        </w:rPr>
        <w:t>2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 xml:space="preserve"> Java – </w:t>
      </w:r>
      <w:r w:rsidRPr="00A407B0" w:rsidR="00881B5B">
        <w:rPr>
          <w:rFonts w:ascii="Arial" w:hAnsi="Arial"/>
          <w:b/>
          <w:bCs/>
          <w:sz w:val="24"/>
          <w:szCs w:val="24"/>
          <w:u w:val="single"/>
        </w:rPr>
        <w:t>Condicionais</w:t>
      </w:r>
    </w:p>
    <w:p w:rsidRPr="00A407B0" w:rsidR="001B32E2" w:rsidP="001B32E2" w:rsidRDefault="001B32E2" w14:paraId="52F3BAE6" w14:textId="6B55DC33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1B32E2" w:rsidP="001B32E2" w:rsidRDefault="001B32E2" w14:paraId="57ED77C7" w14:textId="6265F6F8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 xml:space="preserve">Crie uma pasta “Lista </w:t>
      </w:r>
      <w:r w:rsidRPr="00A407B0" w:rsidR="00881B5B">
        <w:rPr>
          <w:rFonts w:ascii="Arial" w:hAnsi="Arial"/>
          <w:sz w:val="24"/>
          <w:szCs w:val="24"/>
        </w:rPr>
        <w:t>2</w:t>
      </w:r>
      <w:r w:rsidRPr="00A407B0">
        <w:rPr>
          <w:rFonts w:ascii="Arial" w:hAnsi="Arial"/>
          <w:sz w:val="24"/>
          <w:szCs w:val="24"/>
        </w:rPr>
        <w:t xml:space="preserve"> – </w:t>
      </w:r>
      <w:r w:rsidRPr="00A407B0" w:rsidR="00881B5B">
        <w:rPr>
          <w:rFonts w:ascii="Arial" w:hAnsi="Arial"/>
          <w:sz w:val="24"/>
          <w:szCs w:val="24"/>
        </w:rPr>
        <w:t>Condicionais</w:t>
      </w:r>
      <w:r w:rsidRPr="00A407B0">
        <w:rPr>
          <w:rFonts w:ascii="Arial" w:hAnsi="Arial"/>
          <w:sz w:val="24"/>
          <w:szCs w:val="24"/>
        </w:rPr>
        <w:t>” em sua pasta compartilhada;</w:t>
      </w:r>
    </w:p>
    <w:p w:rsidRPr="00A407B0" w:rsidR="001B32E2" w:rsidP="001B32E2" w:rsidRDefault="001B32E2" w14:paraId="799DEA3B" w14:textId="63E22905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Inicie o VSCode com essa pasta;</w:t>
      </w:r>
    </w:p>
    <w:p w:rsidRPr="00A407B0" w:rsidR="001B32E2" w:rsidP="001B32E2" w:rsidRDefault="001B32E2" w14:paraId="764C9B6D" w14:textId="6A01F28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Para cada exercício, crie uma classe chamada “Exercicio01</w:t>
      </w:r>
      <w:r w:rsidR="00CE7BFC">
        <w:rPr>
          <w:rFonts w:ascii="Arial" w:hAnsi="Arial"/>
          <w:sz w:val="24"/>
          <w:szCs w:val="24"/>
        </w:rPr>
        <w:t>.java</w:t>
      </w:r>
      <w:r w:rsidRPr="00A407B0">
        <w:rPr>
          <w:rFonts w:ascii="Arial" w:hAnsi="Arial"/>
          <w:sz w:val="24"/>
          <w:szCs w:val="24"/>
        </w:rPr>
        <w:t>”, “Exercicio02</w:t>
      </w:r>
      <w:r w:rsidR="00CE7BFC">
        <w:rPr>
          <w:rFonts w:ascii="Arial" w:hAnsi="Arial"/>
          <w:sz w:val="24"/>
          <w:szCs w:val="24"/>
        </w:rPr>
        <w:t>.java</w:t>
      </w:r>
      <w:r w:rsidRPr="00A407B0">
        <w:rPr>
          <w:rFonts w:ascii="Arial" w:hAnsi="Arial"/>
          <w:sz w:val="24"/>
          <w:szCs w:val="24"/>
        </w:rPr>
        <w:t xml:space="preserve">” e assim por diante, contendo </w:t>
      </w:r>
      <w:r w:rsidRPr="00A407B0" w:rsidR="001D5D5D">
        <w:rPr>
          <w:rFonts w:ascii="Arial" w:hAnsi="Arial"/>
          <w:sz w:val="24"/>
          <w:szCs w:val="24"/>
        </w:rPr>
        <w:t xml:space="preserve">dentro da classe o </w:t>
      </w:r>
      <w:r w:rsidRPr="00A407B0">
        <w:rPr>
          <w:rFonts w:ascii="Arial" w:hAnsi="Arial"/>
          <w:sz w:val="24"/>
          <w:szCs w:val="24"/>
        </w:rPr>
        <w:t>método main() e com a resolução de todo o exercício dentro do método main();</w:t>
      </w:r>
    </w:p>
    <w:p w:rsidR="00881B5B" w:rsidP="001B32E2" w:rsidRDefault="00881B5B" w14:paraId="7D206C7B" w14:textId="330D3F0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Eleja a melhor estrutura entre IF e SWITCH-CASE para resolução dos exercícios;</w:t>
      </w:r>
    </w:p>
    <w:p w:rsidRPr="00A407B0" w:rsidR="006B658B" w:rsidP="001B32E2" w:rsidRDefault="006B658B" w14:paraId="78DF14DC" w14:textId="6EC5246D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cabível, faça uma validação</w:t>
      </w:r>
      <w:r w:rsidR="00AA7712">
        <w:rPr>
          <w:rFonts w:ascii="Arial" w:hAnsi="Arial"/>
          <w:sz w:val="24"/>
          <w:szCs w:val="24"/>
        </w:rPr>
        <w:t xml:space="preserve"> de entrada de</w:t>
      </w:r>
      <w:r>
        <w:rPr>
          <w:rFonts w:ascii="Arial" w:hAnsi="Arial"/>
          <w:sz w:val="24"/>
          <w:szCs w:val="24"/>
        </w:rPr>
        <w:t xml:space="preserve"> de dados com while</w:t>
      </w:r>
      <w:r w:rsidR="00AA7712">
        <w:rPr>
          <w:rFonts w:ascii="Arial" w:hAnsi="Arial"/>
          <w:sz w:val="24"/>
          <w:szCs w:val="24"/>
        </w:rPr>
        <w:t xml:space="preserve"> para as variáveis;</w:t>
      </w:r>
    </w:p>
    <w:p w:rsidRPr="00A407B0" w:rsidR="001B32E2" w:rsidP="001B32E2" w:rsidRDefault="001B32E2" w14:paraId="607ECC3E" w14:textId="3BFD8F63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FUP – Faça um programa.</w:t>
      </w:r>
    </w:p>
    <w:p w:rsidRPr="00A407B0" w:rsidR="001B32E2" w:rsidP="001B32E2" w:rsidRDefault="001B32E2" w14:paraId="434E847E" w14:textId="363DB89B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0893E595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6F87D5F4" w14:textId="39C3E6D1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01:</w:t>
      </w:r>
    </w:p>
    <w:p w:rsidRPr="00FA5F8D" w:rsidR="00FA5F8D" w:rsidP="00FA5F8D" w:rsidRDefault="00FA5F8D" w14:paraId="3CD3425B" w14:textId="77777777">
      <w:pPr>
        <w:spacing w:line="240" w:lineRule="auto"/>
        <w:jc w:val="both"/>
        <w:textAlignment w:val="baseline"/>
        <w:rPr>
          <w:rFonts w:ascii="Arial" w:hAnsi="Arial"/>
          <w:b/>
          <w:bCs/>
          <w:color w:val="FF0000"/>
          <w:sz w:val="24"/>
          <w:szCs w:val="24"/>
          <w:lang w:val="pt-BR" w:eastAsia="pt-BR"/>
        </w:rPr>
      </w:pPr>
      <w:r w:rsidRPr="00FA5F8D">
        <w:rPr>
          <w:rFonts w:ascii="Arial" w:hAnsi="Arial"/>
          <w:color w:val="000000"/>
          <w:sz w:val="24"/>
          <w:szCs w:val="24"/>
          <w:lang w:val="pt-BR" w:eastAsia="pt-BR"/>
        </w:rPr>
        <w:t>FUP que peça ao usuário uma idade e mostre na tela em qual categoria a pessoa se encaixa, de acordo com a tabela abaixo:</w:t>
      </w:r>
    </w:p>
    <w:tbl>
      <w:tblPr>
        <w:tblpPr w:leftFromText="141" w:rightFromText="141" w:vertAnchor="text" w:horzAnchor="margin" w:tblpXSpec="center" w:tblpY="1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479"/>
      </w:tblGrid>
      <w:tr w:rsidRPr="00FA5F8D" w:rsidR="00FA5F8D" w:rsidTr="00FA5F8D" w14:paraId="5E80AA4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0D2E06A7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b/>
                <w:bCs/>
                <w:color w:val="000000"/>
                <w:sz w:val="20"/>
                <w:szCs w:val="20"/>
                <w:lang w:val="pt-BR" w:eastAsia="pt-BR"/>
              </w:rPr>
              <w:t>Faixa etária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9C1E52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b/>
                <w:bCs/>
                <w:color w:val="000000"/>
                <w:sz w:val="20"/>
                <w:szCs w:val="20"/>
                <w:lang w:val="pt-BR" w:eastAsia="pt-BR"/>
              </w:rPr>
              <w:t>Classificação</w:t>
            </w:r>
          </w:p>
        </w:tc>
      </w:tr>
      <w:tr w:rsidRPr="00FA5F8D" w:rsidR="00FA5F8D" w:rsidTr="00FA5F8D" w14:paraId="5208112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0911974D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0 a 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02E62437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Criança</w:t>
            </w:r>
          </w:p>
        </w:tc>
      </w:tr>
      <w:tr w:rsidRPr="00FA5F8D" w:rsidR="00FA5F8D" w:rsidTr="00FA5F8D" w14:paraId="35FB16D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1A869702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15 a 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85BD4AF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Adolescente</w:t>
            </w:r>
          </w:p>
        </w:tc>
      </w:tr>
      <w:tr w:rsidRPr="00FA5F8D" w:rsidR="00FA5F8D" w:rsidTr="00FA5F8D" w14:paraId="385AFF2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7CA71036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18 a 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025E1FA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Adulto jovem</w:t>
            </w:r>
          </w:p>
        </w:tc>
      </w:tr>
      <w:tr w:rsidRPr="00FA5F8D" w:rsidR="00FA5F8D" w:rsidTr="00FA5F8D" w14:paraId="4116C09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15FA3729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30 ou mais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B22CCC7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Adulto</w:t>
            </w:r>
          </w:p>
        </w:tc>
      </w:tr>
    </w:tbl>
    <w:p w:rsidRPr="00FA5F8D" w:rsidR="00FA5F8D" w:rsidP="00FA5F8D" w:rsidRDefault="00FA5F8D" w14:paraId="0FA5655E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A5F8D">
        <w:rPr>
          <w:rFonts w:ascii="Arial" w:hAnsi="Arial"/>
          <w:color w:val="000000"/>
          <w:sz w:val="24"/>
          <w:szCs w:val="24"/>
          <w:lang w:val="pt-BR" w:eastAsia="pt-BR"/>
        </w:rPr>
        <w:tab/>
      </w:r>
    </w:p>
    <w:p w:rsidRPr="00A407B0" w:rsidR="00FA5F8D" w:rsidP="742F49A4" w:rsidRDefault="00FA5F8D" w14:paraId="238FD5FD" w14:textId="6FDC06C8">
      <w:pPr>
        <w:pStyle w:val="Normal"/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09D04D0D" w14:textId="01ECBCB1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02:</w:t>
      </w:r>
    </w:p>
    <w:p w:rsidRPr="00A407B0" w:rsidR="00FA5F8D" w:rsidP="00376EDB" w:rsidRDefault="00F669EC" w14:paraId="55D17464" w14:textId="7B1AFD8F">
      <w:pPr>
        <w:spacing w:line="240" w:lineRule="auto"/>
        <w:jc w:val="both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FUP que pergunte ao usuário o valor unitário de um produto e a quantidade que ele quer comprar desse produto. Se a quantidade que ele deseja for até 12 unidades, o valor do produto é o valor unitário normal vezes a quantidade. Se ele deseja comprar mais do que 12 unidades, o valor unitário do produto terá o desconto de 10%</w:t>
      </w:r>
      <w:r w:rsidRPr="00A407B0" w:rsidR="00376EDB">
        <w:rPr>
          <w:rFonts w:ascii="Arial" w:hAnsi="Arial"/>
          <w:color w:val="000000"/>
          <w:sz w:val="24"/>
          <w:szCs w:val="24"/>
        </w:rPr>
        <w:t>, ou, o valor total da compra</w:t>
      </w:r>
      <w:r w:rsidRPr="00A407B0">
        <w:rPr>
          <w:rFonts w:ascii="Arial" w:hAnsi="Arial"/>
          <w:color w:val="000000"/>
          <w:sz w:val="24"/>
          <w:szCs w:val="24"/>
        </w:rPr>
        <w:t>. Mostre na tela o valor total da compra, baseado nessas condições.</w:t>
      </w:r>
    </w:p>
    <w:p w:rsidRPr="00A407B0" w:rsidR="00FA5F8D" w:rsidP="001B32E2" w:rsidRDefault="00FA5F8D" w14:paraId="0BF77EA2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="00AA7712" w:rsidRDefault="00AA7712" w14:paraId="2FF9CD5B" w14:textId="77777777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 w:type="page"/>
      </w:r>
    </w:p>
    <w:p w:rsidRPr="00A407B0" w:rsidR="00376EDB" w:rsidP="001B32E2" w:rsidRDefault="005D45A6" w14:paraId="20783DE3" w14:textId="1C136AED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lastRenderedPageBreak/>
        <w:t>Exercício 03:</w:t>
      </w:r>
    </w:p>
    <w:p w:rsidR="00985067" w:rsidRDefault="005D45A6" w14:paraId="2B0AFB02" w14:textId="31B425E1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FUP que peça a quantidade de gols de um timeA e de um timeB em um jogo qualquer. Ao final, mostre quem venceu ou se houve empate baseado na quantidade de gols de cada time.</w:t>
      </w:r>
    </w:p>
    <w:p w:rsidRPr="00A407B0" w:rsidR="00AA7712" w:rsidRDefault="00AA7712" w14:paraId="05167C49" w14:textId="77777777">
      <w:pPr>
        <w:spacing w:line="240" w:lineRule="auto"/>
        <w:rPr>
          <w:rFonts w:ascii="Arial" w:hAnsi="Arial"/>
          <w:color w:val="000000"/>
          <w:sz w:val="24"/>
          <w:szCs w:val="24"/>
        </w:rPr>
      </w:pPr>
    </w:p>
    <w:p w:rsidRPr="00A407B0" w:rsidR="000E7BD0" w:rsidP="001B32E2" w:rsidRDefault="000E7BD0" w14:paraId="3D618CF0" w14:textId="65B8B25C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sz w:val="24"/>
          <w:szCs w:val="24"/>
          <w:u w:val="single"/>
        </w:rPr>
        <w:t>4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>:</w:t>
      </w:r>
    </w:p>
    <w:p w:rsidRPr="000E7BD0" w:rsidR="000E7BD0" w:rsidP="006F1EAA" w:rsidRDefault="000E7BD0" w14:paraId="1D2BE33D" w14:textId="5DF2D2F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0E7BD0">
        <w:rPr>
          <w:rFonts w:ascii="Arial" w:hAnsi="Arial"/>
          <w:color w:val="000000"/>
          <w:sz w:val="24"/>
          <w:szCs w:val="24"/>
        </w:rPr>
        <w:t>FUP que pergunte ao usuário onde ele pretende passar suas férias. Além disso, o programa deve perguntar se ele deseja o valor com almoço/janta incluso ou não e mostrar o valor final da viagem na tela. O valor base de cálculo para todas as viagens é de R$</w:t>
      </w:r>
      <w:r w:rsidRPr="00A407B0">
        <w:rPr>
          <w:rFonts w:ascii="Arial" w:hAnsi="Arial"/>
          <w:color w:val="000000"/>
          <w:sz w:val="24"/>
          <w:szCs w:val="24"/>
        </w:rPr>
        <w:t>3</w:t>
      </w:r>
      <w:r w:rsidRPr="000E7BD0">
        <w:rPr>
          <w:rFonts w:ascii="Arial" w:hAnsi="Arial"/>
          <w:color w:val="000000"/>
          <w:sz w:val="24"/>
          <w:szCs w:val="24"/>
        </w:rPr>
        <w:t>000,00.  (Atente-se aos códigos</w:t>
      </w:r>
      <w:r w:rsidRPr="00A407B0" w:rsidR="008D1B45">
        <w:rPr>
          <w:rFonts w:ascii="Arial" w:hAnsi="Arial"/>
          <w:color w:val="000000"/>
          <w:sz w:val="24"/>
          <w:szCs w:val="24"/>
        </w:rPr>
        <w:t>/números</w:t>
      </w:r>
      <w:r w:rsidRPr="000E7BD0">
        <w:rPr>
          <w:rFonts w:ascii="Arial" w:hAnsi="Arial"/>
          <w:color w:val="000000"/>
          <w:sz w:val="24"/>
          <w:szCs w:val="24"/>
        </w:rPr>
        <w:t xml:space="preserve"> que deverão ser usados para fazer as condições no programa)</w:t>
      </w:r>
      <w:r w:rsidRPr="00A407B0" w:rsidR="008D1B45">
        <w:rPr>
          <w:rFonts w:ascii="Arial" w:hAnsi="Arial"/>
          <w:color w:val="000000"/>
          <w:sz w:val="24"/>
          <w:szCs w:val="24"/>
        </w:rPr>
        <w:t>:</w:t>
      </w:r>
    </w:p>
    <w:p w:rsidRPr="000E7BD0" w:rsidR="000E7BD0" w:rsidP="006F1EAA" w:rsidRDefault="000E7BD0" w14:paraId="37B96351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2977"/>
      </w:tblGrid>
      <w:tr w:rsidRPr="000E7BD0" w:rsidR="000E7BD0" w:rsidTr="008C3880" w14:paraId="4089489D" w14:textId="77777777">
        <w:tc>
          <w:tcPr>
            <w:tcW w:w="3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5E23F131" w14:textId="38D78D2D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Destino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23E8CBAE" w14:textId="77777777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Com almoço/janta incluso?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6F1EAA" w14:paraId="34DA94C0" w14:textId="2BE0C679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A407B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Cálculo</w:t>
            </w:r>
          </w:p>
        </w:tc>
      </w:tr>
      <w:tr w:rsidRPr="000E7BD0" w:rsidR="000E7BD0" w:rsidTr="008C3880" w14:paraId="2BC46102" w14:textId="77777777">
        <w:tc>
          <w:tcPr>
            <w:tcW w:w="31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6DB39815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– Maceió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1DDE50CC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1 - Sim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74CE5CA0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+ 100% do valor base</w:t>
            </w:r>
          </w:p>
        </w:tc>
      </w:tr>
      <w:tr w:rsidRPr="000E7BD0" w:rsidR="000E7BD0" w:rsidTr="008C3880" w14:paraId="5EBBEA13" w14:textId="77777777">
        <w:tc>
          <w:tcPr>
            <w:tcW w:w="311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E7BD0" w:rsidR="000E7BD0" w:rsidP="006F1EAA" w:rsidRDefault="000E7BD0" w14:paraId="27CA5F5F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19B98A98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2 - Não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7E069CD7" w14:textId="0F54530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+ 8</w:t>
            </w:r>
            <w:r w:rsidRPr="00A407B0" w:rsidR="002E3C1D">
              <w:rPr>
                <w:rFonts w:ascii="Arial" w:hAnsi="Arial"/>
                <w:color w:val="000000"/>
                <w:sz w:val="24"/>
                <w:szCs w:val="24"/>
              </w:rPr>
              <w:t>5</w:t>
            </w: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% do valor base</w:t>
            </w:r>
          </w:p>
        </w:tc>
      </w:tr>
      <w:tr w:rsidRPr="000E7BD0" w:rsidR="000E7BD0" w:rsidTr="008C3880" w14:paraId="285643AF" w14:textId="77777777">
        <w:tc>
          <w:tcPr>
            <w:tcW w:w="31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6A0FD269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– Porto de galinhas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7C07FB7B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1 - Sim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594788C1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+ 60% do valor base</w:t>
            </w:r>
          </w:p>
        </w:tc>
      </w:tr>
      <w:tr w:rsidRPr="000E7BD0" w:rsidR="000E7BD0" w:rsidTr="008C3880" w14:paraId="55E0F7E9" w14:textId="77777777">
        <w:tc>
          <w:tcPr>
            <w:tcW w:w="311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E7BD0" w:rsidR="000E7BD0" w:rsidP="006F1EAA" w:rsidRDefault="000E7BD0" w14:paraId="106F55D0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1A3BB9BF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2 - Não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00519C2C" w14:textId="12156FAE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+ 4</w:t>
            </w:r>
            <w:r w:rsidRPr="00A407B0" w:rsidR="002E3C1D">
              <w:rPr>
                <w:rFonts w:ascii="Arial" w:hAnsi="Arial"/>
                <w:color w:val="000000"/>
                <w:sz w:val="24"/>
                <w:szCs w:val="24"/>
              </w:rPr>
              <w:t>5</w:t>
            </w: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% do valor base</w:t>
            </w:r>
          </w:p>
        </w:tc>
      </w:tr>
    </w:tbl>
    <w:p w:rsidRPr="00A407B0" w:rsidR="000E7BD0" w:rsidP="001B32E2" w:rsidRDefault="000E7BD0" w14:paraId="6327A9B5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16DC0715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CF1025" w14:paraId="69C3D126" w14:textId="728B90AB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sz w:val="24"/>
          <w:szCs w:val="24"/>
          <w:u w:val="single"/>
        </w:rPr>
        <w:t>5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>:</w:t>
      </w:r>
    </w:p>
    <w:p w:rsidRPr="00A407B0" w:rsidR="00CF1025" w:rsidP="00CF1025" w:rsidRDefault="00CF1025" w14:paraId="1DBD8C5B" w14:textId="748C9E6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:rsidRPr="00A407B0" w:rsidR="00CF1025" w:rsidP="00CF1025" w:rsidRDefault="00CF1025" w14:paraId="64743618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CF1025" w:rsidP="00CF1025" w:rsidRDefault="006432D2" w14:paraId="563B0E96" w14:textId="1BA5FED6">
      <w:pPr>
        <w:spacing w:line="240" w:lineRule="auto"/>
        <w:jc w:val="both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color w:val="000000"/>
          <w:sz w:val="24"/>
          <w:szCs w:val="24"/>
          <w:u w:val="single"/>
        </w:rPr>
        <w:t>6</w:t>
      </w: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:</w:t>
      </w:r>
    </w:p>
    <w:p w:rsidRPr="00A407B0" w:rsidR="008A5357" w:rsidP="00CF1025" w:rsidRDefault="006432D2" w14:paraId="6B5AD3FF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 xml:space="preserve">Faça um programa que gere um número da sorte para uma pessoa. Esse número deve ser de 01 a 100, aleatório (pesquise como gerar números aleatórios no Java, em um intervalo específico). </w:t>
      </w:r>
      <w:r w:rsidRPr="00A407B0" w:rsidR="000B3FF6">
        <w:rPr>
          <w:rFonts w:ascii="Arial" w:hAnsi="Arial"/>
          <w:color w:val="000000"/>
          <w:sz w:val="24"/>
          <w:szCs w:val="24"/>
        </w:rPr>
        <w:t xml:space="preserve">O programa deverá solicitar um número para a pessoa, com a finalidade dela acertar esse número. Caso acerte, mostrar uma mensagem na tela </w:t>
      </w:r>
      <w:r w:rsidRPr="00A407B0" w:rsidR="008A5357">
        <w:rPr>
          <w:rFonts w:ascii="Arial" w:hAnsi="Arial"/>
          <w:color w:val="000000"/>
          <w:sz w:val="24"/>
          <w:szCs w:val="24"/>
        </w:rPr>
        <w:t xml:space="preserve">informando “Você acertou”, caso contrário, informar “Você errou”. </w:t>
      </w:r>
    </w:p>
    <w:p w:rsidRPr="00A407B0" w:rsidR="008A5357" w:rsidP="00CF1025" w:rsidRDefault="008A5357" w14:paraId="63B82579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6432D2" w:rsidP="00CF1025" w:rsidRDefault="008A5357" w14:paraId="31B923D7" w14:textId="58E4FC83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Desafio: fazer o programa dar 3 chances para o usuário acertar o número aleatório.</w:t>
      </w:r>
      <w:r w:rsidRPr="00A407B0" w:rsidR="000B3FF6">
        <w:rPr>
          <w:rFonts w:ascii="Arial" w:hAnsi="Arial"/>
          <w:color w:val="000000"/>
          <w:sz w:val="24"/>
          <w:szCs w:val="24"/>
        </w:rPr>
        <w:t xml:space="preserve"> </w:t>
      </w:r>
    </w:p>
    <w:p w:rsidRPr="00A407B0" w:rsidR="008A5357" w:rsidP="00CF1025" w:rsidRDefault="008A5357" w14:paraId="6C2C7665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8A5357" w:rsidP="00CF1025" w:rsidRDefault="00F52FB9" w14:paraId="6B40FC8B" w14:textId="62F2BAB4">
      <w:pPr>
        <w:spacing w:line="240" w:lineRule="auto"/>
        <w:jc w:val="both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color w:val="000000"/>
          <w:sz w:val="24"/>
          <w:szCs w:val="24"/>
          <w:u w:val="single"/>
        </w:rPr>
        <w:t>7</w:t>
      </w: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:</w:t>
      </w:r>
    </w:p>
    <w:p w:rsidRPr="00A407B0" w:rsidR="00F95640" w:rsidP="005C3DA8" w:rsidRDefault="00F52FB9" w14:paraId="6A8DCAF4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Elabore 02 perguntas com 03 alternativas de resposta cada. O programa deverá perguntar ao usuário se ele quer responder a pergunta 01 ou 02. Exiba a pergunta e as alternativas correspondentes. Caso o usuário acerte a resposta, informe “</w:t>
      </w:r>
      <w:r w:rsidRPr="00A407B0" w:rsidR="00AF1148">
        <w:rPr>
          <w:rFonts w:ascii="Arial" w:hAnsi="Arial"/>
          <w:color w:val="000000"/>
          <w:sz w:val="24"/>
          <w:szCs w:val="24"/>
        </w:rPr>
        <w:t xml:space="preserve">Você acertou, </w:t>
      </w:r>
      <w:r w:rsidRPr="00A407B0" w:rsidR="00AF1148">
        <w:rPr>
          <w:rFonts w:ascii="Arial" w:hAnsi="Arial"/>
          <w:color w:val="000000"/>
          <w:sz w:val="24"/>
          <w:szCs w:val="24"/>
        </w:rPr>
        <w:lastRenderedPageBreak/>
        <w:t xml:space="preserve">pode retirar seu bônus na Shostners and Shostners”. Caso a pessoa erre, informar “Você não acertou, mas tente novamente numa próxima”. </w:t>
      </w:r>
    </w:p>
    <w:p w:rsidRPr="00A407B0" w:rsidR="005C3DA8" w:rsidP="005C3DA8" w:rsidRDefault="005C3DA8" w14:paraId="665517B7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AF1148" w:rsidP="005C3DA8" w:rsidRDefault="00F95640" w14:paraId="66D9F924" w14:textId="7FE22D41">
      <w:pPr>
        <w:spacing w:line="240" w:lineRule="auto"/>
        <w:jc w:val="both"/>
        <w:rPr>
          <w:rFonts w:ascii="Arial" w:hAnsi="Arial"/>
          <w:color w:val="1A0DAB"/>
          <w:sz w:val="24"/>
          <w:szCs w:val="24"/>
          <w:shd w:val="clear" w:color="auto" w:fill="FFFFFF"/>
          <w:lang w:val="pt-BR" w:eastAsia="pt-BR"/>
        </w:rPr>
      </w:pPr>
      <w:r w:rsidRPr="00A407B0" w:rsidR="00F95640">
        <w:rPr>
          <w:rFonts w:ascii="Arial" w:hAnsi="Arial"/>
          <w:color w:val="000000"/>
          <w:sz w:val="24"/>
          <w:szCs w:val="24"/>
        </w:rPr>
        <w:t>Desafio: você deve considerar que o usuário poderá responder “a” ou “A” para a resposta</w:t>
      </w:r>
      <w:r w:rsidRPr="00A407B0" w:rsidR="005C3DA8">
        <w:rPr>
          <w:rFonts w:ascii="Arial" w:hAnsi="Arial"/>
          <w:color w:val="000000"/>
          <w:sz w:val="24"/>
          <w:szCs w:val="24"/>
        </w:rPr>
        <w:t>, por exemplo</w:t>
      </w:r>
      <w:r w:rsidRPr="00A407B0" w:rsidR="0060595D">
        <w:rPr>
          <w:rFonts w:ascii="Arial" w:hAnsi="Arial"/>
          <w:color w:val="000000"/>
          <w:sz w:val="24"/>
          <w:szCs w:val="24"/>
        </w:rPr>
        <w:t xml:space="preserve">. Mas, no seu código, considere </w:t>
      </w:r>
      <w:r w:rsidRPr="00A407B0" w:rsidR="5458EEBD">
        <w:rPr>
          <w:rFonts w:ascii="Arial" w:hAnsi="Arial"/>
          <w:color w:val="000000"/>
          <w:sz w:val="24"/>
          <w:szCs w:val="24"/>
        </w:rPr>
        <w:t>minimizar</w:t>
      </w:r>
      <w:r w:rsidRPr="00A407B0" w:rsidR="0060595D">
        <w:rPr>
          <w:rFonts w:ascii="Arial" w:hAnsi="Arial"/>
          <w:color w:val="000000"/>
          <w:sz w:val="24"/>
          <w:szCs w:val="24"/>
        </w:rPr>
        <w:t xml:space="preserve"> a resposta</w:t>
      </w:r>
      <w:r w:rsidRPr="00A407B0" w:rsidR="005C3DA8">
        <w:rPr>
          <w:rFonts w:ascii="Arial" w:hAnsi="Arial"/>
          <w:color w:val="000000"/>
          <w:sz w:val="24"/>
          <w:szCs w:val="24"/>
        </w:rPr>
        <w:t xml:space="preserve"> do usuário sempre</w:t>
      </w:r>
      <w:r w:rsidRPr="00A407B0" w:rsidR="0060595D">
        <w:rPr>
          <w:rFonts w:ascii="Arial" w:hAnsi="Arial"/>
          <w:color w:val="000000"/>
          <w:sz w:val="24"/>
          <w:szCs w:val="24"/>
        </w:rPr>
        <w:t>. Pesqui</w:t>
      </w:r>
      <w:r w:rsidRPr="00A407B0" w:rsidR="005C3DA8">
        <w:rPr>
          <w:rFonts w:ascii="Arial" w:hAnsi="Arial"/>
          <w:color w:val="000000"/>
          <w:sz w:val="24"/>
          <w:szCs w:val="24"/>
        </w:rPr>
        <w:t>se</w:t>
      </w:r>
      <w:r w:rsidRPr="00A407B0" w:rsidR="0060595D">
        <w:rPr>
          <w:rFonts w:ascii="Arial" w:hAnsi="Arial"/>
          <w:color w:val="000000"/>
          <w:sz w:val="24"/>
          <w:szCs w:val="24"/>
        </w:rPr>
        <w:t xml:space="preserve"> o método da classe String que </w:t>
      </w:r>
      <w:r w:rsidRPr="00A407B0" w:rsidR="005C3DA8">
        <w:rPr>
          <w:rFonts w:ascii="Arial" w:hAnsi="Arial"/>
          <w:color w:val="000000"/>
          <w:sz w:val="24"/>
          <w:szCs w:val="24"/>
        </w:rPr>
        <w:t>transforma o texto em minúsculo.</w:t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begin"/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  <w:instrText xml:space="preserve"> HYPERLINK "https://www.elo7.com.br/lista/shostners-and-shostners" </w:instrText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separate"/>
      </w:r>
    </w:p>
    <w:p w:rsidRPr="00A407B0" w:rsidR="00F52FB9" w:rsidP="005C3DA8" w:rsidRDefault="00AF1148" w14:paraId="373E8B5B" w14:textId="1D3CF62E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end"/>
      </w:r>
      <w:r w:rsidRPr="00A407B0">
        <w:rPr>
          <w:rFonts w:ascii="Arial" w:hAnsi="Arial"/>
          <w:color w:val="000000"/>
          <w:sz w:val="24"/>
          <w:szCs w:val="24"/>
        </w:rPr>
        <w:t xml:space="preserve"> </w:t>
      </w:r>
    </w:p>
    <w:sectPr w:rsidRPr="00A407B0" w:rsidR="00F52FB9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orient="portrait" w:code="9"/>
      <w:pgMar w:top="1843" w:right="1304" w:bottom="692" w:left="1270" w:header="822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9A3" w:rsidRDefault="009639A3" w14:paraId="5854A68D" w14:textId="77777777">
      <w:pPr>
        <w:spacing w:line="240" w:lineRule="auto"/>
      </w:pPr>
      <w:r>
        <w:separator/>
      </w:r>
    </w:p>
  </w:endnote>
  <w:endnote w:type="continuationSeparator" w:id="0">
    <w:p w:rsidR="009639A3" w:rsidRDefault="009639A3" w14:paraId="3679BEC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29BC" w:rsidRDefault="003F0753" w14:paraId="7E34E389" w14:textId="77777777">
    <w:pPr>
      <w:pStyle w:val="Rodap"/>
    </w:pPr>
    <w:r>
      <w:rPr>
        <w:noProof/>
      </w:rPr>
      <w:drawing>
        <wp:anchor distT="0" distB="0" distL="114300" distR="114300" simplePos="0" relativeHeight="251737088" behindDoc="0" locked="0" layoutInCell="1" allowOverlap="1" wp14:anchorId="2D04EC52" wp14:editId="30EAD6DD">
          <wp:simplePos x="0" y="0"/>
          <wp:positionH relativeFrom="page">
            <wp:posOffset>-38100</wp:posOffset>
          </wp:positionH>
          <wp:positionV relativeFrom="paragraph">
            <wp:posOffset>-80010</wp:posOffset>
          </wp:positionV>
          <wp:extent cx="7552055" cy="676275"/>
          <wp:effectExtent l="0" t="0" r="0" b="0"/>
          <wp:wrapNone/>
          <wp:docPr id="17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nvis_footer_page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508000" distB="0" distL="254000" distR="0" simplePos="0" relativeHeight="251675648" behindDoc="0" locked="0" layoutInCell="1" allowOverlap="1" wp14:anchorId="3C41A44B" wp14:editId="3D489A14">
              <wp:simplePos x="0" y="0"/>
              <wp:positionH relativeFrom="page">
                <wp:posOffset>5903595</wp:posOffset>
              </wp:positionH>
              <wp:positionV relativeFrom="page">
                <wp:posOffset>10039654</wp:posOffset>
              </wp:positionV>
              <wp:extent cx="1656080" cy="254000"/>
              <wp:effectExtent l="0" t="0" r="1270" b="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7263224C" w14:textId="77777777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C41A44B">
              <v:stroke joinstyle="miter"/>
              <v:path gradientshapeok="t" o:connecttype="rect"/>
            </v:shapetype>
            <v:shape id="_x0000_s1030" style="position:absolute;margin-left:464.85pt;margin-top:790.5pt;width:130.4pt;height:20pt;z-index:251675648;visibility:visible;mso-wrap-style:square;mso-width-percent:0;mso-height-percent:0;mso-wrap-distance-left:20pt;mso-wrap-distance-top:40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">
              <v:textbox inset="0,0,0,0">
                <w:txbxContent>
                  <w:p w:rsidR="009929BC" w:rsidRDefault="003F0753" w14:paraId="7263224C" w14:textId="77777777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08000" distB="0" distL="0" distR="0" simplePos="0" relativeHeight="251679744" behindDoc="0" locked="0" layoutInCell="1" allowOverlap="0" wp14:anchorId="254BBA06" wp14:editId="652C39F7">
              <wp:simplePos x="0" y="0"/>
              <wp:positionH relativeFrom="margin">
                <wp:align>left</wp:align>
              </wp:positionH>
              <wp:positionV relativeFrom="page">
                <wp:posOffset>10052969</wp:posOffset>
              </wp:positionV>
              <wp:extent cx="4832350" cy="406400"/>
              <wp:effectExtent l="0" t="0" r="6350" b="0"/>
              <wp:wrapSquare wrapText="bothSides"/>
              <wp:docPr id="13" name="shape_filenam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702094427"/>
                            <w:lock w:val="sdtLocked"/>
                            <w15:appearance w15:val="hidden"/>
                          </w:sdtPr>
                          <w:sdtEndPr/>
                          <w:sdtContent>
                            <w:p w:rsidR="009929BC" w:rsidRDefault="003F0753" w14:paraId="70927BC2" w14:textId="78B2F56C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307D33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Lista 2 Java - Condicionais.docx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_filename_page2" style="position:absolute;margin-left:0;margin-top:791.55pt;width:380.5pt;height:32pt;z-index:251679744;visibility:visible;mso-wrap-style:square;mso-width-percent:0;mso-height-percent:0;mso-wrap-distance-left:0;mso-wrap-distance-top:4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spid="_x0000_s1031" o:allowoverlap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" w14:anchorId="254BBA06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702094427"/>
                      <w:lock w:val="sdtLocked"/>
                      <w15:appearance w15:val="hidden"/>
                    </w:sdtPr>
                    <w:sdtEndPr/>
                    <w:sdtContent>
                      <w:p w:rsidR="009929BC" w:rsidRDefault="003F0753" w14:paraId="70927BC2" w14:textId="78B2F56C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307D33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Lista 2 Java - Condicionais.docx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29BC" w:rsidRDefault="003F0753" w14:paraId="0FB92DFF" w14:textId="77777777">
    <w:pPr>
      <w:pStyle w:val="Rodap"/>
    </w:pPr>
    <w:r>
      <w:rPr>
        <w:noProof/>
      </w:rPr>
      <w:drawing>
        <wp:anchor distT="0" distB="0" distL="114300" distR="114300" simplePos="0" relativeHeight="251732992" behindDoc="0" locked="0" layoutInCell="1" allowOverlap="1" wp14:anchorId="15B68801" wp14:editId="168C5459">
          <wp:simplePos x="0" y="0"/>
          <wp:positionH relativeFrom="page">
            <wp:posOffset>9525</wp:posOffset>
          </wp:positionH>
          <wp:positionV relativeFrom="paragraph">
            <wp:posOffset>-149225</wp:posOffset>
          </wp:positionV>
          <wp:extent cx="7552055" cy="828675"/>
          <wp:effectExtent l="0" t="0" r="0" b="0"/>
          <wp:wrapNone/>
          <wp:docPr id="15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_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571500" distB="0" distL="254000" distR="0" simplePos="0" relativeHeight="251667456" behindDoc="0" locked="0" layoutInCell="1" allowOverlap="0" wp14:anchorId="208CA6D6" wp14:editId="4EE924AD">
              <wp:simplePos x="0" y="0"/>
              <wp:positionH relativeFrom="page">
                <wp:posOffset>5904230</wp:posOffset>
              </wp:positionH>
              <wp:positionV relativeFrom="page">
                <wp:posOffset>10038411</wp:posOffset>
              </wp:positionV>
              <wp:extent cx="1656080" cy="254000"/>
              <wp:effectExtent l="0" t="0" r="1270" b="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0F057565" w14:textId="77777777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08CA6D6">
              <v:stroke joinstyle="miter"/>
              <v:path gradientshapeok="t" o:connecttype="rect"/>
            </v:shapetype>
            <v:shape id="_x0000_s1035" style="position:absolute;margin-left:464.9pt;margin-top:790.45pt;width:130.4pt;height:20pt;z-index:251667456;visibility:visible;mso-wrap-style:square;mso-width-percent:0;mso-height-percent:0;mso-wrap-distance-left:20pt;mso-wrap-distance-top:45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allowoverlap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">
              <v:textbox inset="0,0,0,0">
                <w:txbxContent>
                  <w:p w:rsidR="009929BC" w:rsidRDefault="003F0753" w14:paraId="0F057565" w14:textId="77777777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08000" distB="0" distL="0" distR="0" simplePos="0" relativeHeight="251681792" behindDoc="0" locked="0" layoutInCell="1" allowOverlap="0" wp14:anchorId="6130DEE2" wp14:editId="2AE35C5E">
              <wp:simplePos x="0" y="0"/>
              <wp:positionH relativeFrom="margin">
                <wp:align>left</wp:align>
              </wp:positionH>
              <wp:positionV relativeFrom="page">
                <wp:posOffset>10052685</wp:posOffset>
              </wp:positionV>
              <wp:extent cx="4832350" cy="406400"/>
              <wp:effectExtent l="0" t="0" r="6350" b="0"/>
              <wp:wrapSquare wrapText="bothSides"/>
              <wp:docPr id="14" name="shape_filena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2072953264"/>
                            <w:lock w:val="sdtLocked"/>
                            <w15:appearance w15:val="hidden"/>
                          </w:sdtPr>
                          <w:sdtEndPr/>
                          <w:sdtContent>
                            <w:p w:rsidR="009929BC" w:rsidRDefault="003F0753" w14:paraId="371EB5F2" w14:textId="7890A4F2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307D33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Lista 2 Java - Condicionais.docx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_filename" style="position:absolute;margin-left:0;margin-top:791.55pt;width:380.5pt;height:32pt;z-index:251681792;visibility:visible;mso-wrap-style:square;mso-width-percent:0;mso-height-percent:0;mso-wrap-distance-left:0;mso-wrap-distance-top:4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spid="_x0000_s1036" o:allowoverlap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" w14:anchorId="6130DEE2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2072953264"/>
                      <w:lock w:val="sdtLocked"/>
                      <w15:appearance w15:val="hidden"/>
                    </w:sdtPr>
                    <w:sdtEndPr/>
                    <w:sdtContent>
                      <w:p w:rsidR="009929BC" w:rsidRDefault="003F0753" w14:paraId="371EB5F2" w14:textId="7890A4F2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307D33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Lista 2 Java - Condicionais.docx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9A3" w:rsidRDefault="009639A3" w14:paraId="5635F979" w14:textId="77777777">
      <w:pPr>
        <w:spacing w:line="240" w:lineRule="auto"/>
      </w:pPr>
      <w:r>
        <w:separator/>
      </w:r>
    </w:p>
  </w:footnote>
  <w:footnote w:type="continuationSeparator" w:id="0">
    <w:p w:rsidR="009639A3" w:rsidRDefault="009639A3" w14:paraId="5F48AF4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pPr w:rightFromText="1600" w:bottomFromText="1400" w:vertAnchor="page" w:tblpY="184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9929BC" w14:paraId="71A5229B" w14:textId="77777777">
      <w:tc>
        <w:tcPr>
          <w:tcW w:w="2126" w:type="dxa"/>
          <w:tcBorders>
            <w:right w:val="single" w:color="auto" w:sz="4" w:space="0"/>
          </w:tcBorders>
        </w:tcPr>
        <w:p w:rsidR="009929BC" w:rsidRDefault="003F0753" w14:paraId="06C9E6DC" w14:textId="77777777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p w:rsidR="009929BC" w:rsidRDefault="003F0753" w14:paraId="0AAA46AA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color="auto" w:sz="4" w:space="0"/>
          </w:tcBorders>
        </w:tcPr>
        <w:p w:rsidR="009929BC" w:rsidRDefault="003F0753" w14:paraId="416598D6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9929BC" w14:paraId="26B2C870" w14:textId="77777777">
      <w:trPr>
        <w:trHeight w:val="272"/>
      </w:trPr>
      <w:tc>
        <w:tcPr>
          <w:tcW w:w="2126" w:type="dxa"/>
          <w:tcBorders>
            <w:righ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departmentshort"/>
            <w:id w:val="-319191098"/>
            <w:lock w:val="sdtLocked"/>
            <w:placeholder>
              <w:docPart w:val="09BAB95F50114D5A931F2C04C8FE42CD"/>
            </w:placeholder>
            <w15:appearance w15:val="hidden"/>
          </w:sdtPr>
          <w:sdtEndPr/>
          <w:sdtContent>
            <w:p w:rsidR="009929BC" w:rsidRDefault="003F0753" w14:paraId="672D7E7B" w14:textId="77777777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SO/ETS-Jvl</w:t>
              </w:r>
            </w:p>
          </w:sdtContent>
        </w:sdt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403192121"/>
            <w:lock w:val="sdtLocked"/>
            <w:placeholder>
              <w:docPart w:val="09BAB95F50114D5A931F2C04C8FE42CD"/>
            </w:placeholder>
            <w15:appearance w15:val="hidden"/>
          </w:sdtPr>
          <w:sdtEndPr/>
          <w:sdtContent>
            <w:p w:rsidR="009929BC" w:rsidRDefault="003F0753" w14:paraId="575A1D5B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Indianara Amancio</w:t>
              </w:r>
            </w:p>
          </w:sdtContent>
        </w:sdt>
      </w:tc>
      <w:tc>
        <w:tcPr>
          <w:tcW w:w="2410" w:type="dxa"/>
          <w:tcBorders>
            <w:lef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2074033733"/>
            <w:lock w:val="sdtLocked"/>
            <w:placeholder>
              <w:docPart w:val="09BAB95F50114D5A931F2C04C8FE42CD"/>
            </w:placeholder>
            <w15:appearance w15:val="hidden"/>
          </w:sdtPr>
          <w:sdtEndPr/>
          <w:sdtContent>
            <w:p w:rsidR="009929BC" w:rsidRDefault="00307D33" w14:paraId="372522BF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</w:p>
          </w:sdtContent>
        </w:sdt>
      </w:tc>
    </w:tr>
  </w:tbl>
  <w:tbl>
    <w:tblPr>
      <w:tblStyle w:val="Tabelacomgrade"/>
      <w:tblpPr w:leftFromText="141" w:rightFromText="3600" w:bottomFromText="272" w:vertAnchor="page" w:tblpY="3141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0"/>
      <w:gridCol w:w="6442"/>
    </w:tblGrid>
    <w:tr w:rsidR="009929BC" w14:paraId="42918E89" w14:textId="77777777">
      <w:tc>
        <w:tcPr>
          <w:tcW w:w="1090" w:type="dxa"/>
        </w:tcPr>
        <w:p w:rsidR="009929BC" w:rsidRDefault="003F0753" w14:paraId="33C03C5E" w14:textId="77777777">
          <w:pPr>
            <w:spacing w:line="295" w:lineRule="exact"/>
            <w:rPr>
              <w:noProof/>
              <w:sz w:val="15"/>
              <w:szCs w:val="15"/>
            </w:rPr>
          </w:pPr>
          <w:r>
            <w:rPr>
              <w:noProof/>
              <w:sz w:val="15"/>
              <w:szCs w:val="15"/>
            </w:rPr>
            <w:t>Versão</w:t>
          </w:r>
        </w:p>
      </w:tc>
      <w:tc>
        <w:tcPr>
          <w:tcW w:w="6442" w:type="dxa"/>
        </w:tcPr>
        <w:p w:rsidR="009929BC" w:rsidRDefault="00307D33" w14:paraId="70D8A728" w14:textId="77777777">
          <w:pPr>
            <w:spacing w:line="295" w:lineRule="exact"/>
            <w:rPr>
              <w:noProof/>
              <w:sz w:val="15"/>
              <w:szCs w:val="15"/>
            </w:rPr>
          </w:pPr>
          <w:sdt>
            <w:sdtPr>
              <w:rPr>
                <w:noProof/>
                <w:sz w:val="15"/>
                <w:szCs w:val="15"/>
              </w:rPr>
              <w:alias w:val="Variable"/>
              <w:tag w:val="issue"/>
              <w:id w:val="-1793896924"/>
              <w:lock w:val="sdtLocked"/>
              <w:placeholder>
                <w:docPart w:val="09EAF5BC68854E0DB9E7037B78BDD2DF"/>
              </w:placeholder>
              <w15:appearance w15:val="hidden"/>
            </w:sdtPr>
            <w:sdtEndPr/>
            <w:sdtContent>
              <w:sdt>
                <w:sdtPr>
                  <w:rPr>
                    <w:noProof/>
                    <w:sz w:val="15"/>
                    <w:szCs w:val="15"/>
                  </w:rPr>
                  <w:alias w:val="Platzhalter"/>
                  <w:tag w:val="plh_issue"/>
                  <w:id w:val="-1566255381"/>
                  <w:temporary/>
                  <w15:appearance w15:val="hidden"/>
                </w:sdtPr>
                <w:sdtEndPr/>
                <w:sdtContent>
                  <w:r w:rsidR="003F0753">
                    <w:rPr>
                      <w:noProof/>
                      <w:color w:val="FFFFFF" w:themeColor="background1"/>
                      <w:sz w:val="15"/>
                      <w:szCs w:val="15"/>
                    </w:rPr>
                    <w:t>Inserir edição</w:t>
                  </w:r>
                </w:sdtContent>
              </w:sdt>
            </w:sdtContent>
          </w:sdt>
        </w:p>
      </w:tc>
    </w:tr>
    <w:tr w:rsidR="009929BC" w14:paraId="785EB2AA" w14:textId="77777777">
      <w:tc>
        <w:tcPr>
          <w:tcW w:w="1090" w:type="dxa"/>
        </w:tcPr>
        <w:p w:rsidR="009929BC" w:rsidRDefault="003F0753" w14:paraId="6515F1E9" w14:textId="77777777">
          <w:pPr>
            <w:spacing w:line="295" w:lineRule="exact"/>
            <w:rPr>
              <w:noProof/>
              <w:sz w:val="15"/>
              <w:szCs w:val="15"/>
            </w:rPr>
          </w:pPr>
          <w:r>
            <w:rPr>
              <w:noProof/>
              <w:sz w:val="15"/>
              <w:szCs w:val="15"/>
            </w:rPr>
            <w:t>Assunto</w:t>
          </w:r>
        </w:p>
      </w:tc>
      <w:tc>
        <w:tcPr>
          <w:tcW w:w="6442" w:type="dxa"/>
        </w:tcPr>
        <w:p w:rsidR="009929BC" w:rsidRDefault="00307D33" w14:paraId="15EE772D" w14:textId="77777777">
          <w:pPr>
            <w:spacing w:line="295" w:lineRule="exact"/>
            <w:rPr>
              <w:noProof/>
              <w:sz w:val="15"/>
              <w:szCs w:val="15"/>
            </w:rPr>
          </w:pPr>
          <w:sdt>
            <w:sdtPr>
              <w:rPr>
                <w:noProof/>
                <w:sz w:val="15"/>
                <w:szCs w:val="15"/>
              </w:rPr>
              <w:alias w:val="Variable"/>
              <w:tag w:val="topic"/>
              <w:id w:val="-2137720637"/>
              <w:lock w:val="sdtLocked"/>
              <w:placeholder>
                <w:docPart w:val="09EAF5BC68854E0DB9E7037B78BDD2DF"/>
              </w:placeholder>
              <w15:appearance w15:val="hidden"/>
            </w:sdtPr>
            <w:sdtEndPr/>
            <w:sdtContent>
              <w:sdt>
                <w:sdtPr>
                  <w:rPr>
                    <w:noProof/>
                    <w:sz w:val="15"/>
                    <w:szCs w:val="15"/>
                  </w:rPr>
                  <w:alias w:val="Platzhalter"/>
                  <w:tag w:val="plh_topic"/>
                  <w:id w:val="703830836"/>
                  <w:temporary/>
                  <w15:appearance w15:val="hidden"/>
                </w:sdtPr>
                <w:sdtEndPr/>
                <w:sdtContent>
                  <w:r w:rsidR="003F0753">
                    <w:rPr>
                      <w:noProof/>
                      <w:color w:val="FFFFFF" w:themeColor="background1"/>
                      <w:sz w:val="15"/>
                      <w:szCs w:val="15"/>
                    </w:rPr>
                    <w:t>Inserir tema</w:t>
                  </w:r>
                </w:sdtContent>
              </w:sdt>
            </w:sdtContent>
          </w:sdt>
        </w:p>
      </w:tc>
    </w:tr>
  </w:tbl>
  <w:p w:rsidR="009929BC" w:rsidRDefault="003F0753" w14:paraId="63F9223C" w14:textId="77777777">
    <w:pPr>
      <w:rPr>
        <w:noProof/>
        <w:sz w:val="11"/>
        <w:szCs w:val="11"/>
      </w:rPr>
    </w:pPr>
    <w:r>
      <w:rPr>
        <w:noProof/>
      </w:rPr>
      <w:drawing>
        <wp:anchor distT="0" distB="0" distL="114300" distR="114300" simplePos="0" relativeHeight="251735040" behindDoc="0" locked="0" layoutInCell="1" allowOverlap="1" wp14:anchorId="543A52B8" wp14:editId="5C843256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3324225"/>
          <wp:effectExtent l="0" t="0" r="0" b="0"/>
          <wp:wrapNone/>
          <wp:docPr id="16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_header_page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332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2752" behindDoc="0" locked="0" layoutInCell="1" allowOverlap="1" wp14:anchorId="568BF0BF" wp14:editId="519FB19E">
          <wp:simplePos x="0" y="0"/>
          <wp:positionH relativeFrom="page">
            <wp:posOffset>5396865</wp:posOffset>
          </wp:positionH>
          <wp:positionV relativeFrom="page">
            <wp:posOffset>417830</wp:posOffset>
          </wp:positionV>
          <wp:extent cx="349200" cy="360000"/>
          <wp:effectExtent l="0" t="0" r="0" b="2540"/>
          <wp:wrapSquare wrapText="bothSides"/>
          <wp:docPr id="24" name="pic_logo_fix_page2_an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_bosch_anker_col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9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40160" behindDoc="0" locked="0" layoutInCell="1" allowOverlap="1" wp14:anchorId="766DD941" wp14:editId="6F34912A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1200" cy="370800"/>
          <wp:effectExtent l="0" t="0" r="0" b="0"/>
          <wp:wrapSquare wrapText="bothSides"/>
          <wp:docPr id="26" name="pic_logo_fix_page2_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ogo_bosch_bw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1200" cy="37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39136" behindDoc="0" locked="0" layoutInCell="1" allowOverlap="1" wp14:anchorId="4EB1F084" wp14:editId="1B64E653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28" name="pic_logo_fix_page2_elmlebla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5824" behindDoc="0" locked="0" layoutInCell="1" allowOverlap="1" wp14:anchorId="08E4C6FD" wp14:editId="4BB27A4D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30" name="pic_logo_fix_page2_junker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6848" behindDoc="0" locked="0" layoutInCell="1" allowOverlap="1" wp14:anchorId="190AC420" wp14:editId="4D12C588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31" name="pic_logo_fix_page2_ski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727872" behindDoc="1" locked="0" layoutInCell="1" allowOverlap="1" wp14:anchorId="6430DE4D" wp14:editId="41CD1F64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7B63D2" w:rsidR="009929BC" w:rsidRDefault="007B63D2" w14:paraId="6F5B5AF0" w14:textId="77777777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430DE4D">
              <v:stroke joinstyle="miter"/>
              <v:path gradientshapeok="t" o:connecttype="rect"/>
            </v:shapetype>
            <v:shape id="Textfeld 2" style="position:absolute;margin-left:79.2pt;margin-top:57.55pt;width:130.4pt;height:110.6pt;z-index:-251588608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">
              <v:textbox style="mso-fit-shape-to-text:t" inset="0,0,0,0">
                <w:txbxContent>
                  <w:p w:rsidRPr="007B63D2" w:rsidR="009929BC" w:rsidRDefault="007B63D2" w14:paraId="6F5B5AF0" w14:textId="77777777">
                    <w:pPr>
                      <w:spacing w:line="227" w:lineRule="exact"/>
                      <w:rPr>
                        <w:noProof/>
                        <w:sz w:val="15"/>
                        <w:szCs w:val="15"/>
                        <w:lang w:val="de-DE"/>
                      </w:rPr>
                    </w:pPr>
                    <w:r>
                      <w:rPr>
                        <w:noProof/>
                        <w:sz w:val="15"/>
                        <w:szCs w:val="15"/>
                        <w:lang w:val="de-D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1"/>
        <w:szCs w:val="11"/>
      </w:rPr>
      <w:drawing>
        <wp:anchor distT="0" distB="0" distL="114300" distR="114300" simplePos="0" relativeHeight="251728896" behindDoc="1" locked="0" layoutInCell="1" allowOverlap="1" wp14:anchorId="753A1CFC" wp14:editId="5176F1B2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32" name="pic_logo_fix_page2_moehwal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114300" distR="114300" simplePos="0" relativeHeight="251729920" behindDoc="0" locked="0" layoutInCell="1" allowOverlap="1" wp14:anchorId="5B232722" wp14:editId="6EA12BA6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33" name="pic_logo_fix_page2_bm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711488" behindDoc="0" locked="0" layoutInCell="1" allowOverlap="1" wp14:anchorId="38147983" wp14:editId="04867A53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9929BC" w14:paraId="4262C50D" w14:textId="77777777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1" style="position:absolute;margin-left:62.35pt;margin-top:35.55pt;width:347.3pt;height:28.35pt;z-index:251711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" w14:anchorId="38147983">
              <v:textbox inset="0,0,0,0">
                <w:txbxContent>
                  <w:p w:rsidR="009929BC" w:rsidRDefault="009929BC" w14:paraId="4262C50D" w14:textId="77777777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0" locked="0" layoutInCell="1" allowOverlap="1" wp14:anchorId="360F6C90" wp14:editId="08C4A2D0">
              <wp:simplePos x="0" y="0"/>
              <wp:positionH relativeFrom="page">
                <wp:posOffset>802640</wp:posOffset>
              </wp:positionH>
              <wp:positionV relativeFrom="page">
                <wp:posOffset>1814830</wp:posOffset>
              </wp:positionV>
              <wp:extent cx="4967605" cy="577215"/>
              <wp:effectExtent l="0" t="0" r="4445" b="0"/>
              <wp:wrapSquare wrapText="bothSides"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577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25416C16" w14:textId="77777777">
                          <w:pPr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 xml:space="preserve">Relatório   </w:t>
                          </w:r>
                          <w:sdt>
                            <w:sdtPr>
                              <w:rPr>
                                <w:b/>
                                <w:noProof/>
                                <w:sz w:val="15"/>
                                <w:szCs w:val="15"/>
                              </w:rPr>
                              <w:alias w:val="Variable"/>
                              <w:tag w:val="additionalnote"/>
                              <w:id w:val="1356847697"/>
                              <w:lock w:val="sdtLocked"/>
                              <w:placeholder>
                                <w:docPart w:val="5EE9096FFB544006B567AC68D9B11E93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style="position:absolute;margin-left:63.2pt;margin-top:142.9pt;width:391.15pt;height:45.4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" w14:anchorId="360F6C90">
              <v:textbox style="mso-fit-shape-to-text:t" inset="0,0,0,0">
                <w:txbxContent>
                  <w:p w:rsidR="009929BC" w:rsidRDefault="003F0753" w14:paraId="25416C16" w14:textId="77777777">
                    <w:pPr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 xml:space="preserve">Relatório   </w:t>
                    </w:r>
                    <w:sdt>
                      <w:sdtPr>
                        <w:rPr>
                          <w:b/>
                          <w:noProof/>
                          <w:sz w:val="15"/>
                          <w:szCs w:val="15"/>
                        </w:rPr>
                        <w:alias w:val="Variable"/>
                        <w:tag w:val="additionalnote"/>
                        <w:id w:val="1356847697"/>
                        <w:lock w:val="sdtLocked"/>
                        <w:placeholder>
                          <w:docPart w:val="5EE9096FFB544006B567AC68D9B11E93"/>
                        </w:placeholder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45720" distB="254000" distL="114300" distR="114300" simplePos="0" relativeHeight="251673600" behindDoc="0" locked="0" layoutInCell="1" allowOverlap="1" wp14:anchorId="7AA6B883" wp14:editId="69016735">
              <wp:simplePos x="0" y="0"/>
              <wp:positionH relativeFrom="page">
                <wp:posOffset>5898515</wp:posOffset>
              </wp:positionH>
              <wp:positionV relativeFrom="page">
                <wp:posOffset>1162685</wp:posOffset>
              </wp:positionV>
              <wp:extent cx="1656080" cy="1404620"/>
              <wp:effectExtent l="0" t="0" r="1270" b="5080"/>
              <wp:wrapSquare wrapText="bothSides"/>
              <wp:docPr id="6" name="dat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71CB11CA" w14:textId="77777777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able"/>
                            <w:tag w:val="dyn_date"/>
                            <w:id w:val="1080335434"/>
                            <w:lock w:val="sdtLocked"/>
                            <w:placeholder>
                              <w:docPart w:val="5EE9096FFB544006B567AC68D9B11E93"/>
                            </w:placeholder>
                            <w15:appearance w15:val="hidden"/>
                          </w:sdtPr>
                          <w:sdtEndPr/>
                          <w:sdtContent>
                            <w:p w:rsidR="009929BC" w:rsidRDefault="003F0753" w14:paraId="1676573D" w14:textId="77777777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01/11/2023</w:t>
                              </w:r>
                            </w:p>
                          </w:sdtContent>
                        </w:sdt>
                        <w:p w:rsidR="009929BC" w:rsidRDefault="00307D33" w14:paraId="54FD8584" w14:textId="7777777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559874391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464182362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date_page2" style="position:absolute;margin-left:464.45pt;margin-top:91.55pt;width:130.4pt;height:110.6pt;z-index:251673600;visibility:visible;mso-wrap-style:square;mso-width-percent:0;mso-height-percent:200;mso-wrap-distance-left:9pt;mso-wrap-distance-top:3.6pt;mso-wrap-distance-right:9pt;mso-wrap-distance-bottom:20pt;mso-position-horizontal:absolute;mso-position-horizontal-relative:page;mso-position-vertical:absolute;mso-position-vertical-relative:page;mso-width-percent:0;mso-height-percent:20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" w14:anchorId="7AA6B883">
              <v:textbox style="mso-fit-shape-to-text:t" inset="0,0,0,0">
                <w:txbxContent>
                  <w:p w:rsidR="009929BC" w:rsidRDefault="003F0753" w14:paraId="71CB11CA" w14:textId="77777777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able"/>
                      <w:tag w:val="dyn_date"/>
                      <w:id w:val="1080335434"/>
                      <w:lock w:val="sdtLocked"/>
                      <w:placeholder>
                        <w:docPart w:val="5EE9096FFB544006B567AC68D9B11E93"/>
                      </w:placeholder>
                      <w15:appearance w15:val="hidden"/>
                    </w:sdtPr>
                    <w:sdtEndPr/>
                    <w:sdtContent>
                      <w:p w:rsidR="009929BC" w:rsidRDefault="003F0753" w14:paraId="1676573D" w14:textId="77777777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01/11/2023</w:t>
                        </w:r>
                      </w:p>
                    </w:sdtContent>
                  </w:sdt>
                  <w:p w:rsidR="009929BC" w:rsidRDefault="000A0827" w14:paraId="54FD8584" w14:textId="7777777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559874391"/>
                        <w:lock w:val="sdtLocked"/>
                        <w15:appearance w15:val="hidden"/>
                      </w:sdtPr>
                      <w:sdtEndPr/>
                      <w:sdtContent/>
                    </w:sdt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464182362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15290" wp14:editId="6029573F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r Verbinder 7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spid="_x0000_s1026" strokecolor="black [3213]" strokeweight=".5pt" from="-52.15pt,420.95pt" to="-38pt,420.95pt" w14:anchorId="1419EB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pPr w:rightFromText="2000" w:vertAnchor="page" w:tblpY="184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9929BC" w14:paraId="155CD18F" w14:textId="77777777">
      <w:tc>
        <w:tcPr>
          <w:tcW w:w="2126" w:type="dxa"/>
          <w:tcBorders>
            <w:right w:val="single" w:color="auto" w:sz="4" w:space="0"/>
          </w:tcBorders>
        </w:tcPr>
        <w:p w:rsidR="009929BC" w:rsidRDefault="003F0753" w14:paraId="6D7F4B1F" w14:textId="77777777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p w:rsidR="009929BC" w:rsidRDefault="003F0753" w14:paraId="4771C4C5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color="auto" w:sz="4" w:space="0"/>
          </w:tcBorders>
        </w:tcPr>
        <w:p w:rsidR="009929BC" w:rsidRDefault="003F0753" w14:paraId="7296919B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9929BC" w14:paraId="5CB526EF" w14:textId="77777777">
      <w:trPr>
        <w:trHeight w:val="272"/>
      </w:trPr>
      <w:tc>
        <w:tcPr>
          <w:tcW w:w="2126" w:type="dxa"/>
          <w:tcBorders>
            <w:right w:val="single" w:color="auto" w:sz="4" w:space="0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departmentshort"/>
            <w:id w:val="-1031035483"/>
            <w:lock w:val="sdtLocked"/>
            <w:placeholder>
              <w:docPart w:val="09EAF5BC68854E0DB9E7037B78BDD2DF"/>
            </w:placeholder>
            <w15:appearance w15:val="hidden"/>
          </w:sdtPr>
          <w:sdtEndPr/>
          <w:sdtContent>
            <w:p w:rsidR="009929BC" w:rsidRDefault="003F0753" w14:paraId="24E0244E" w14:textId="77777777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SO/ETS-Jvl</w:t>
              </w:r>
            </w:p>
          </w:sdtContent>
        </w:sdt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157739550"/>
            <w:lock w:val="sdtLocked"/>
            <w:placeholder>
              <w:docPart w:val="09EAF5BC68854E0DB9E7037B78BDD2DF"/>
            </w:placeholder>
            <w15:appearance w15:val="hidden"/>
          </w:sdtPr>
          <w:sdtEndPr/>
          <w:sdtContent>
            <w:p w:rsidR="009929BC" w:rsidRDefault="003F0753" w14:paraId="45DD9782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Indianara Amancio</w:t>
              </w:r>
            </w:p>
          </w:sdtContent>
        </w:sdt>
      </w:tc>
      <w:tc>
        <w:tcPr>
          <w:tcW w:w="2410" w:type="dxa"/>
          <w:tcBorders>
            <w:lef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574665007"/>
            <w:lock w:val="sdtLocked"/>
            <w:placeholder>
              <w:docPart w:val="09EAF5BC68854E0DB9E7037B78BDD2DF"/>
            </w:placeholder>
            <w15:appearance w15:val="hidden"/>
          </w:sdtPr>
          <w:sdtEndPr/>
          <w:sdtContent>
            <w:p w:rsidR="009929BC" w:rsidRDefault="00307D33" w14:paraId="610A2187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</w:p>
          </w:sdtContent>
        </w:sdt>
      </w:tc>
    </w:tr>
  </w:tbl>
  <w:p w:rsidR="009929BC" w:rsidRDefault="003F0753" w14:paraId="2CA3986F" w14:textId="77777777">
    <w:r>
      <w:rPr>
        <w:noProof/>
      </w:rPr>
      <w:drawing>
        <wp:anchor distT="0" distB="0" distL="114300" distR="114300" simplePos="0" relativeHeight="251730944" behindDoc="0" locked="0" layoutInCell="1" allowOverlap="1" wp14:anchorId="6CB8A500" wp14:editId="029EDCE7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1781175"/>
          <wp:effectExtent l="0" t="0" r="0" b="0"/>
          <wp:wrapNone/>
          <wp:docPr id="9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_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178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20704" behindDoc="0" locked="0" layoutInCell="1" allowOverlap="1" wp14:anchorId="238D2C9D" wp14:editId="79F53A55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29" name="pic_logo_fix_bm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19680" behindDoc="1" locked="0" layoutInCell="1" allowOverlap="1" wp14:anchorId="4FCBC1AB" wp14:editId="56D1A173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20" name="pic_logo_fix_moehwal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432B9AEF" wp14:editId="7AE39AB6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7B63D2" w:rsidR="009929BC" w:rsidRDefault="007B63D2" w14:paraId="00D3D13E" w14:textId="77777777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32B9AEF">
              <v:stroke joinstyle="miter"/>
              <v:path gradientshapeok="t" o:connecttype="rect"/>
            </v:shapetype>
            <v:shape id="_x0000_s1032" style="position:absolute;margin-left:79.2pt;margin-top:57.55pt;width:130.4pt;height:110.6pt;z-index:-25159782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">
              <v:textbox style="mso-fit-shape-to-text:t" inset="0,0,0,0">
                <w:txbxContent>
                  <w:p w:rsidRPr="007B63D2" w:rsidR="009929BC" w:rsidRDefault="007B63D2" w14:paraId="00D3D13E" w14:textId="77777777">
                    <w:pPr>
                      <w:spacing w:line="227" w:lineRule="exact"/>
                      <w:rPr>
                        <w:noProof/>
                        <w:sz w:val="15"/>
                        <w:szCs w:val="15"/>
                        <w:lang w:val="de-DE"/>
                      </w:rPr>
                    </w:pPr>
                    <w:r>
                      <w:rPr>
                        <w:noProof/>
                        <w:sz w:val="15"/>
                        <w:szCs w:val="15"/>
                        <w:lang w:val="de-D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717632" behindDoc="0" locked="0" layoutInCell="1" allowOverlap="1" wp14:anchorId="08B33ACC" wp14:editId="5EE34F31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19" name="pic_logo_fix_ski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6608" behindDoc="0" locked="0" layoutInCell="1" allowOverlap="1" wp14:anchorId="5161F5A6" wp14:editId="3619BBE5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10" name="pic_logo_fix_junker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5584" behindDoc="0" locked="0" layoutInCell="1" allowOverlap="1" wp14:anchorId="144A0AD3" wp14:editId="778DF0D4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8" name="pic_logo_fix_elmleblan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38112" behindDoc="0" locked="0" layoutInCell="1" allowOverlap="1" wp14:anchorId="1B5CED5A" wp14:editId="570A64BE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1200" cy="370800"/>
          <wp:effectExtent l="0" t="0" r="0" b="0"/>
          <wp:wrapSquare wrapText="bothSides"/>
          <wp:docPr id="4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1200" cy="37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3536" behindDoc="0" locked="0" layoutInCell="1" allowOverlap="1" wp14:anchorId="44C7BF10" wp14:editId="3DF9B42F">
          <wp:simplePos x="0" y="0"/>
          <wp:positionH relativeFrom="page">
            <wp:posOffset>5396865</wp:posOffset>
          </wp:positionH>
          <wp:positionV relativeFrom="page">
            <wp:posOffset>417830</wp:posOffset>
          </wp:positionV>
          <wp:extent cx="349200" cy="360000"/>
          <wp:effectExtent l="0" t="0" r="0" b="2540"/>
          <wp:wrapSquare wrapText="bothSides"/>
          <wp:docPr id="3" name="pic_logo_fix_an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9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709440" behindDoc="0" locked="0" layoutInCell="1" allowOverlap="1" wp14:anchorId="2F825414" wp14:editId="35E05769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8" name="Textfeld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9929BC" w14:paraId="29D36DC6" w14:textId="77777777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18" style="position:absolute;margin-left:62.35pt;margin-top:35.55pt;width:347.3pt;height:28.35pt;z-index:251709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" w14:anchorId="2F825414">
              <v:textbox inset="0,0,0,0">
                <w:txbxContent>
                  <w:p w:rsidR="009929BC" w:rsidRDefault="009929BC" w14:paraId="29D36DC6" w14:textId="77777777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7A86304E" wp14:editId="08F82663">
              <wp:simplePos x="0" y="0"/>
              <wp:positionH relativeFrom="page">
                <wp:posOffset>5898515</wp:posOffset>
              </wp:positionH>
              <wp:positionV relativeFrom="page">
                <wp:posOffset>1165860</wp:posOffset>
              </wp:positionV>
              <wp:extent cx="1656080" cy="1404620"/>
              <wp:effectExtent l="0" t="0" r="1270" b="5080"/>
              <wp:wrapNone/>
              <wp:docPr id="27" name="margina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07B52132" w14:textId="77777777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ble"/>
                            <w:tag w:val="dyn_date"/>
                            <w:id w:val="-774095555"/>
                            <w:lock w:val="sdtLocked"/>
                            <w15:appearance w15:val="hidden"/>
                          </w:sdtPr>
                          <w:sdtEndPr/>
                          <w:sdtContent>
                            <w:p w:rsidR="009929BC" w:rsidRDefault="003F0753" w14:paraId="4AC728F2" w14:textId="77777777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01/11/2023</w:t>
                              </w:r>
                            </w:p>
                          </w:sdtContent>
                        </w:sdt>
                        <w:p w:rsidR="009929BC" w:rsidRDefault="00307D33" w14:paraId="557AA514" w14:textId="7777777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1806997087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  <w:r w:rsidR="003F0753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245491773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marginale" style="position:absolute;margin-left:464.45pt;margin-top:91.8pt;width:130.4pt;height:110.6pt;z-index:-251609088;visibility:visible;mso-wrap-style:square;mso-width-percent:0;mso-height-percent:20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" w14:anchorId="7A86304E">
              <v:textbox style="mso-fit-shape-to-text:t" inset="0,0,0,0">
                <w:txbxContent>
                  <w:p w:rsidR="009929BC" w:rsidRDefault="003F0753" w14:paraId="07B52132" w14:textId="77777777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ble"/>
                      <w:tag w:val="dyn_date"/>
                      <w:id w:val="-774095555"/>
                      <w:lock w:val="sdtLocked"/>
                      <w15:appearance w15:val="hidden"/>
                    </w:sdtPr>
                    <w:sdtEndPr/>
                    <w:sdtContent>
                      <w:p w:rsidR="009929BC" w:rsidRDefault="003F0753" w14:paraId="4AC728F2" w14:textId="77777777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01/11/2023</w:t>
                        </w:r>
                      </w:p>
                    </w:sdtContent>
                  </w:sdt>
                  <w:p w:rsidR="009929BC" w:rsidRDefault="000A0827" w14:paraId="557AA514" w14:textId="7777777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1806997087"/>
                        <w:lock w:val="sdtLocked"/>
                        <w15:appearance w15:val="hidden"/>
                      </w:sdtPr>
                      <w:sdtEndPr/>
                      <w:sdtContent/>
                    </w:sdt>
                    <w:r w:rsidR="003F0753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245491773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E555CB" wp14:editId="23191E92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r Verbinder 2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spid="_x0000_s1026" strokecolor="black [3213]" strokeweight=".5pt" from="-52.15pt,420.95pt" to="-38pt,420.95pt" w14:anchorId="7DB8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A2E"/>
    <w:multiLevelType w:val="multilevel"/>
    <w:tmpl w:val="EF26039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 w15:restartNumberingAfterBreak="0">
    <w:nsid w:val="2DEE47F7"/>
    <w:multiLevelType w:val="multilevel"/>
    <w:tmpl w:val="195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5209E"/>
    <w:multiLevelType w:val="hybridMultilevel"/>
    <w:tmpl w:val="20EC44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C90484"/>
    <w:multiLevelType w:val="multilevel"/>
    <w:tmpl w:val="B178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703D4"/>
    <w:multiLevelType w:val="hybridMultilevel"/>
    <w:tmpl w:val="96A23DB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777943"/>
    <w:multiLevelType w:val="multilevel"/>
    <w:tmpl w:val="93DC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E06E8"/>
    <w:multiLevelType w:val="hybridMultilevel"/>
    <w:tmpl w:val="5C1C06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92346615">
    <w:abstractNumId w:val="0"/>
  </w:num>
  <w:num w:numId="2" w16cid:durableId="1257052100">
    <w:abstractNumId w:val="0"/>
  </w:num>
  <w:num w:numId="3" w16cid:durableId="674188096">
    <w:abstractNumId w:val="0"/>
  </w:num>
  <w:num w:numId="4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10" w16cid:durableId="1504320481">
    <w:abstractNumId w:val="2"/>
  </w:num>
  <w:num w:numId="11" w16cid:durableId="1524130481">
    <w:abstractNumId w:val="6"/>
  </w:num>
  <w:num w:numId="12" w16cid:durableId="2075002835">
    <w:abstractNumId w:val="4"/>
  </w:num>
  <w:num w:numId="13" w16cid:durableId="1630741429">
    <w:abstractNumId w:val="3"/>
  </w:num>
  <w:num w:numId="14" w16cid:durableId="73197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COMPANYNAME" w:val="bosch"/>
    <w:docVar w:name="MLFUNCTIONS" w:val="mlMailMergeWizard=Mail Merge Wizard|mlPrintOnBlankPaper=Print on Blankpaper"/>
    <w:docVar w:name="MLLANGUAGE" w:val="por"/>
    <w:docVar w:name="MLLOADMACRO" w:val="RibbonControl.dotm|MLCustom.dotm"/>
    <w:docVar w:name="MLTEMPLATEVERSION" w:val="1.0"/>
    <w:docVar w:name="SAXMLTEMPLATE" w:val="RBOBER00"/>
    <w:docVar w:name="SHOWMLFILENAME" w:val="false"/>
  </w:docVars>
  <w:rsids>
    <w:rsidRoot w:val="001B32E2"/>
    <w:rsid w:val="00001DE3"/>
    <w:rsid w:val="00027DF0"/>
    <w:rsid w:val="00036006"/>
    <w:rsid w:val="00047210"/>
    <w:rsid w:val="000478F9"/>
    <w:rsid w:val="00066F5B"/>
    <w:rsid w:val="000727FE"/>
    <w:rsid w:val="000A0827"/>
    <w:rsid w:val="000B3FF6"/>
    <w:rsid w:val="000D46DA"/>
    <w:rsid w:val="000E15A9"/>
    <w:rsid w:val="000E7BD0"/>
    <w:rsid w:val="00117D96"/>
    <w:rsid w:val="001260BC"/>
    <w:rsid w:val="00126E70"/>
    <w:rsid w:val="001404A4"/>
    <w:rsid w:val="00172E7E"/>
    <w:rsid w:val="001874A2"/>
    <w:rsid w:val="001A0312"/>
    <w:rsid w:val="001A654A"/>
    <w:rsid w:val="001A77A2"/>
    <w:rsid w:val="001B32E2"/>
    <w:rsid w:val="001D5D5D"/>
    <w:rsid w:val="00206489"/>
    <w:rsid w:val="00215E6B"/>
    <w:rsid w:val="00277AFE"/>
    <w:rsid w:val="00287525"/>
    <w:rsid w:val="002C2538"/>
    <w:rsid w:val="002D3208"/>
    <w:rsid w:val="002E3C1D"/>
    <w:rsid w:val="00303097"/>
    <w:rsid w:val="003063DB"/>
    <w:rsid w:val="0030651E"/>
    <w:rsid w:val="00307D33"/>
    <w:rsid w:val="003450D6"/>
    <w:rsid w:val="0035041A"/>
    <w:rsid w:val="00354590"/>
    <w:rsid w:val="003545BF"/>
    <w:rsid w:val="003559BB"/>
    <w:rsid w:val="00360027"/>
    <w:rsid w:val="00376EDB"/>
    <w:rsid w:val="003977A6"/>
    <w:rsid w:val="003B69DD"/>
    <w:rsid w:val="003B76B9"/>
    <w:rsid w:val="003C0686"/>
    <w:rsid w:val="003F0753"/>
    <w:rsid w:val="00401870"/>
    <w:rsid w:val="004024A2"/>
    <w:rsid w:val="00405457"/>
    <w:rsid w:val="0040592F"/>
    <w:rsid w:val="00406DE1"/>
    <w:rsid w:val="004240F6"/>
    <w:rsid w:val="004264D3"/>
    <w:rsid w:val="00432443"/>
    <w:rsid w:val="00436880"/>
    <w:rsid w:val="00442E0A"/>
    <w:rsid w:val="00455037"/>
    <w:rsid w:val="00462006"/>
    <w:rsid w:val="004675EB"/>
    <w:rsid w:val="00483654"/>
    <w:rsid w:val="004A1CC1"/>
    <w:rsid w:val="004A57F9"/>
    <w:rsid w:val="004D2354"/>
    <w:rsid w:val="004E45A0"/>
    <w:rsid w:val="00527BEB"/>
    <w:rsid w:val="005327D1"/>
    <w:rsid w:val="0054621F"/>
    <w:rsid w:val="00552176"/>
    <w:rsid w:val="00552C2A"/>
    <w:rsid w:val="0055454D"/>
    <w:rsid w:val="005578E1"/>
    <w:rsid w:val="00561E5A"/>
    <w:rsid w:val="0056586F"/>
    <w:rsid w:val="005735F6"/>
    <w:rsid w:val="0058485C"/>
    <w:rsid w:val="0059258A"/>
    <w:rsid w:val="005952F5"/>
    <w:rsid w:val="00596A3B"/>
    <w:rsid w:val="005C3DA8"/>
    <w:rsid w:val="005D0503"/>
    <w:rsid w:val="005D45A6"/>
    <w:rsid w:val="005E053A"/>
    <w:rsid w:val="0060595D"/>
    <w:rsid w:val="00627C8C"/>
    <w:rsid w:val="006432D2"/>
    <w:rsid w:val="00654A14"/>
    <w:rsid w:val="00655B25"/>
    <w:rsid w:val="0067471D"/>
    <w:rsid w:val="0069270C"/>
    <w:rsid w:val="00693DDF"/>
    <w:rsid w:val="00695C53"/>
    <w:rsid w:val="006B0ACD"/>
    <w:rsid w:val="006B658B"/>
    <w:rsid w:val="006D34C7"/>
    <w:rsid w:val="006E1820"/>
    <w:rsid w:val="006E65E6"/>
    <w:rsid w:val="006F1EAA"/>
    <w:rsid w:val="006F55D1"/>
    <w:rsid w:val="00703885"/>
    <w:rsid w:val="00740EF8"/>
    <w:rsid w:val="00765DE5"/>
    <w:rsid w:val="007A1840"/>
    <w:rsid w:val="007B63D2"/>
    <w:rsid w:val="007C3D2D"/>
    <w:rsid w:val="007D0ACF"/>
    <w:rsid w:val="007D0DE7"/>
    <w:rsid w:val="007E5E56"/>
    <w:rsid w:val="007F6413"/>
    <w:rsid w:val="00810F7E"/>
    <w:rsid w:val="00815295"/>
    <w:rsid w:val="0082166E"/>
    <w:rsid w:val="0082456D"/>
    <w:rsid w:val="00826621"/>
    <w:rsid w:val="00830D67"/>
    <w:rsid w:val="00833343"/>
    <w:rsid w:val="00842739"/>
    <w:rsid w:val="008429FD"/>
    <w:rsid w:val="00871EF4"/>
    <w:rsid w:val="00872181"/>
    <w:rsid w:val="00881B5B"/>
    <w:rsid w:val="00885A52"/>
    <w:rsid w:val="008A1FC0"/>
    <w:rsid w:val="008A2C6B"/>
    <w:rsid w:val="008A5357"/>
    <w:rsid w:val="008B02C0"/>
    <w:rsid w:val="008C19B9"/>
    <w:rsid w:val="008C3880"/>
    <w:rsid w:val="008D1B45"/>
    <w:rsid w:val="008D4BA8"/>
    <w:rsid w:val="008D58DA"/>
    <w:rsid w:val="008E31F0"/>
    <w:rsid w:val="009147DB"/>
    <w:rsid w:val="0091518A"/>
    <w:rsid w:val="00934A04"/>
    <w:rsid w:val="00950CA6"/>
    <w:rsid w:val="0095270F"/>
    <w:rsid w:val="00952D36"/>
    <w:rsid w:val="009639A3"/>
    <w:rsid w:val="009643E7"/>
    <w:rsid w:val="00970612"/>
    <w:rsid w:val="009716AE"/>
    <w:rsid w:val="00982D98"/>
    <w:rsid w:val="00985067"/>
    <w:rsid w:val="00991A9F"/>
    <w:rsid w:val="009929BC"/>
    <w:rsid w:val="00992EB4"/>
    <w:rsid w:val="009C0657"/>
    <w:rsid w:val="009D6F45"/>
    <w:rsid w:val="009E422A"/>
    <w:rsid w:val="00A13B6D"/>
    <w:rsid w:val="00A22357"/>
    <w:rsid w:val="00A349E4"/>
    <w:rsid w:val="00A407B0"/>
    <w:rsid w:val="00A42766"/>
    <w:rsid w:val="00A432F7"/>
    <w:rsid w:val="00A909FF"/>
    <w:rsid w:val="00A937D2"/>
    <w:rsid w:val="00AA7712"/>
    <w:rsid w:val="00AC0AEF"/>
    <w:rsid w:val="00AC4FFF"/>
    <w:rsid w:val="00AD0422"/>
    <w:rsid w:val="00AD540D"/>
    <w:rsid w:val="00AF1148"/>
    <w:rsid w:val="00B04240"/>
    <w:rsid w:val="00B14617"/>
    <w:rsid w:val="00B22800"/>
    <w:rsid w:val="00B326CA"/>
    <w:rsid w:val="00B620F0"/>
    <w:rsid w:val="00B64A5E"/>
    <w:rsid w:val="00B701B2"/>
    <w:rsid w:val="00B738A6"/>
    <w:rsid w:val="00B77FA0"/>
    <w:rsid w:val="00B8429A"/>
    <w:rsid w:val="00B95C20"/>
    <w:rsid w:val="00BA3FE1"/>
    <w:rsid w:val="00BA5612"/>
    <w:rsid w:val="00BC64A4"/>
    <w:rsid w:val="00BD1F98"/>
    <w:rsid w:val="00BE1EA1"/>
    <w:rsid w:val="00BE41C2"/>
    <w:rsid w:val="00C10E58"/>
    <w:rsid w:val="00C14517"/>
    <w:rsid w:val="00C42420"/>
    <w:rsid w:val="00C42AAC"/>
    <w:rsid w:val="00C47F0B"/>
    <w:rsid w:val="00C868C4"/>
    <w:rsid w:val="00C871E2"/>
    <w:rsid w:val="00CB3216"/>
    <w:rsid w:val="00CD28F8"/>
    <w:rsid w:val="00CE150B"/>
    <w:rsid w:val="00CE7BFC"/>
    <w:rsid w:val="00CF1025"/>
    <w:rsid w:val="00CF5904"/>
    <w:rsid w:val="00CF5FB1"/>
    <w:rsid w:val="00CF7977"/>
    <w:rsid w:val="00D03836"/>
    <w:rsid w:val="00D106EC"/>
    <w:rsid w:val="00D17FF4"/>
    <w:rsid w:val="00D33749"/>
    <w:rsid w:val="00D9364D"/>
    <w:rsid w:val="00DA1CCB"/>
    <w:rsid w:val="00DB0875"/>
    <w:rsid w:val="00DE5F22"/>
    <w:rsid w:val="00E310AE"/>
    <w:rsid w:val="00E43E91"/>
    <w:rsid w:val="00E80E64"/>
    <w:rsid w:val="00E8679C"/>
    <w:rsid w:val="00E96AFF"/>
    <w:rsid w:val="00EA60A3"/>
    <w:rsid w:val="00EB0B62"/>
    <w:rsid w:val="00ED6FB7"/>
    <w:rsid w:val="00F01D18"/>
    <w:rsid w:val="00F06842"/>
    <w:rsid w:val="00F22530"/>
    <w:rsid w:val="00F2344D"/>
    <w:rsid w:val="00F36790"/>
    <w:rsid w:val="00F45D40"/>
    <w:rsid w:val="00F52CAE"/>
    <w:rsid w:val="00F52FB9"/>
    <w:rsid w:val="00F669EC"/>
    <w:rsid w:val="00F95640"/>
    <w:rsid w:val="00FA5F8D"/>
    <w:rsid w:val="00FD1336"/>
    <w:rsid w:val="00FD5F9F"/>
    <w:rsid w:val="00FF3555"/>
    <w:rsid w:val="03E65B7F"/>
    <w:rsid w:val="3DE90315"/>
    <w:rsid w:val="48246319"/>
    <w:rsid w:val="5458EEBD"/>
    <w:rsid w:val="5E4F8C4C"/>
    <w:rsid w:val="616D3863"/>
    <w:rsid w:val="742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CC69F"/>
  <w15:chartTrackingRefBased/>
  <w15:docId w15:val="{E05F5570-FBB9-447C-BD5F-4785DCD9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0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1" w:semiHidden="1" w:qFormat="1"/>
    <w:lsdException w:name="Emphasis" w:uiPriority="1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95" w:lineRule="atLeast"/>
    </w:pPr>
    <w:rPr>
      <w:rFonts w:ascii="Bosch Office Sans" w:hAnsi="Bosch Office Sans" w:cs="Arial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3"/>
      </w:numPr>
      <w:tabs>
        <w:tab w:val="clear" w:pos="360"/>
        <w:tab w:val="left" w:pos="792"/>
      </w:tabs>
      <w:spacing w:before="240" w:after="60"/>
      <w:ind w:left="792" w:hanging="792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tabs>
        <w:tab w:val="clear" w:pos="720"/>
        <w:tab w:val="left" w:pos="936"/>
      </w:tabs>
      <w:spacing w:before="240" w:after="60"/>
      <w:ind w:left="936" w:hanging="93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3"/>
      </w:numPr>
      <w:tabs>
        <w:tab w:val="clear" w:pos="794"/>
        <w:tab w:val="left" w:pos="1080"/>
      </w:tabs>
      <w:spacing w:before="240" w:after="60"/>
      <w:ind w:left="1080" w:hanging="1080"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3"/>
      </w:numPr>
      <w:spacing w:before="240" w:after="60"/>
      <w:ind w:hanging="1224"/>
      <w:outlineLvl w:val="3"/>
    </w:pPr>
    <w:rPr>
      <w:b/>
      <w:bCs/>
      <w:sz w:val="26"/>
      <w:szCs w:val="24"/>
    </w:rPr>
  </w:style>
  <w:style w:type="paragraph" w:styleId="Ttulo5">
    <w:name w:val="heading 5"/>
    <w:basedOn w:val="Normal"/>
    <w:next w:val="Normal"/>
    <w:link w:val="Ttulo5Char"/>
    <w:qFormat/>
    <w:pPr>
      <w:keepNext/>
      <w:numPr>
        <w:ilvl w:val="4"/>
        <w:numId w:val="3"/>
      </w:numPr>
      <w:spacing w:before="240" w:after="60"/>
      <w:ind w:hanging="1368"/>
      <w:outlineLvl w:val="4"/>
    </w:pPr>
    <w:rPr>
      <w:b/>
      <w:bCs/>
      <w:i/>
      <w:sz w:val="26"/>
    </w:rPr>
  </w:style>
  <w:style w:type="paragraph" w:styleId="Ttulo6">
    <w:name w:val="heading 6"/>
    <w:basedOn w:val="Normal"/>
    <w:next w:val="Normal"/>
    <w:link w:val="Ttulo6Char"/>
    <w:qFormat/>
    <w:pPr>
      <w:keepNext/>
      <w:numPr>
        <w:ilvl w:val="5"/>
        <w:numId w:val="3"/>
      </w:numPr>
      <w:spacing w:before="240" w:after="60"/>
      <w:ind w:hanging="1512"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link w:val="Ttulo7Char"/>
    <w:qFormat/>
    <w:pPr>
      <w:keepNext/>
      <w:numPr>
        <w:ilvl w:val="6"/>
        <w:numId w:val="3"/>
      </w:numPr>
      <w:spacing w:before="240" w:after="60"/>
      <w:ind w:hanging="1656"/>
      <w:outlineLvl w:val="6"/>
    </w:pPr>
    <w:rPr>
      <w:bCs/>
      <w:szCs w:val="18"/>
    </w:rPr>
  </w:style>
  <w:style w:type="paragraph" w:styleId="Ttulo8">
    <w:name w:val="heading 8"/>
    <w:basedOn w:val="Normal"/>
    <w:next w:val="Normal"/>
    <w:link w:val="Ttulo8Char"/>
    <w:qFormat/>
    <w:pPr>
      <w:keepNext/>
      <w:numPr>
        <w:ilvl w:val="7"/>
        <w:numId w:val="3"/>
      </w:numPr>
      <w:spacing w:before="240" w:after="60"/>
      <w:ind w:hanging="1800"/>
      <w:outlineLvl w:val="7"/>
    </w:pPr>
    <w:rPr>
      <w:bCs/>
      <w:i/>
      <w:szCs w:val="16"/>
    </w:rPr>
  </w:style>
  <w:style w:type="paragraph" w:styleId="Ttulo9">
    <w:name w:val="heading 9"/>
    <w:basedOn w:val="Normal"/>
    <w:next w:val="Normal"/>
    <w:link w:val="Ttulo9Char"/>
    <w:qFormat/>
    <w:pPr>
      <w:keepNext/>
      <w:numPr>
        <w:ilvl w:val="8"/>
        <w:numId w:val="3"/>
      </w:numPr>
      <w:spacing w:before="240" w:after="60"/>
      <w:ind w:hanging="1944"/>
      <w:outlineLvl w:val="8"/>
    </w:pPr>
    <w:rPr>
      <w:bCs/>
      <w:szCs w:val="1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Pr>
      <w:rFonts w:ascii="Bosch Office Sans" w:hAnsi="Bosch Office Sans" w:cs="Arial"/>
      <w:b/>
      <w:bCs/>
      <w:kern w:val="32"/>
      <w:sz w:val="32"/>
      <w:szCs w:val="32"/>
      <w:lang w:val="pt-PT"/>
    </w:rPr>
  </w:style>
  <w:style w:type="character" w:styleId="Ttulo2Char" w:customStyle="1">
    <w:name w:val="Título 2 Char"/>
    <w:basedOn w:val="Fontepargpadro"/>
    <w:link w:val="Ttulo2"/>
    <w:rPr>
      <w:rFonts w:ascii="Bosch Office Sans" w:hAnsi="Bosch Office Sans" w:cs="Arial"/>
      <w:b/>
      <w:bCs/>
      <w:i/>
      <w:iCs/>
      <w:sz w:val="28"/>
      <w:szCs w:val="28"/>
      <w:lang w:val="pt-PT"/>
    </w:rPr>
  </w:style>
  <w:style w:type="character" w:styleId="Ttulo3Char" w:customStyle="1">
    <w:name w:val="Título 3 Char"/>
    <w:basedOn w:val="Fontepargpadro"/>
    <w:link w:val="Ttulo3"/>
    <w:uiPriority w:val="9"/>
    <w:rPr>
      <w:rFonts w:ascii="Bosch Office Sans" w:hAnsi="Bosch Office Sans" w:cs="Arial"/>
      <w:b/>
      <w:bCs/>
      <w:sz w:val="28"/>
      <w:szCs w:val="26"/>
      <w:lang w:val="pt-PT"/>
    </w:rPr>
  </w:style>
  <w:style w:type="character" w:styleId="Ttulo4Char" w:customStyle="1">
    <w:name w:val="Título 4 Char"/>
    <w:basedOn w:val="Fontepargpadro"/>
    <w:link w:val="Ttulo4"/>
    <w:rPr>
      <w:rFonts w:ascii="Bosch Office Sans" w:hAnsi="Bosch Office Sans" w:cs="Arial"/>
      <w:b/>
      <w:bCs/>
      <w:sz w:val="26"/>
      <w:szCs w:val="24"/>
      <w:lang w:val="pt-PT"/>
    </w:rPr>
  </w:style>
  <w:style w:type="character" w:styleId="Ttulo5Char" w:customStyle="1">
    <w:name w:val="Título 5 Char"/>
    <w:basedOn w:val="Fontepargpadro"/>
    <w:link w:val="Ttulo5"/>
    <w:rPr>
      <w:rFonts w:ascii="Bosch Office Sans" w:hAnsi="Bosch Office Sans" w:cs="Arial"/>
      <w:b/>
      <w:bCs/>
      <w:i/>
      <w:sz w:val="26"/>
      <w:szCs w:val="22"/>
      <w:lang w:val="pt-PT"/>
    </w:rPr>
  </w:style>
  <w:style w:type="character" w:styleId="Ttulo6Char" w:customStyle="1">
    <w:name w:val="Título 6 Char"/>
    <w:basedOn w:val="Fontepargpadro"/>
    <w:link w:val="Ttulo6"/>
    <w:rPr>
      <w:rFonts w:ascii="Bosch Office Sans" w:hAnsi="Bosch Office Sans" w:cs="Arial"/>
      <w:b/>
      <w:bCs/>
      <w:sz w:val="22"/>
      <w:lang w:val="pt-PT"/>
    </w:rPr>
  </w:style>
  <w:style w:type="character" w:styleId="Ttulo7Char" w:customStyle="1">
    <w:name w:val="Título 7 Char"/>
    <w:basedOn w:val="Fontepargpadro"/>
    <w:link w:val="Ttulo7"/>
    <w:rPr>
      <w:rFonts w:ascii="Bosch Office Sans" w:hAnsi="Bosch Office Sans" w:cs="Arial"/>
      <w:bCs/>
      <w:sz w:val="22"/>
      <w:szCs w:val="18"/>
      <w:lang w:val="pt-PT"/>
    </w:rPr>
  </w:style>
  <w:style w:type="character" w:styleId="Ttulo8Char" w:customStyle="1">
    <w:name w:val="Título 8 Char"/>
    <w:basedOn w:val="Fontepargpadro"/>
    <w:link w:val="Ttulo8"/>
    <w:rPr>
      <w:rFonts w:ascii="Bosch Office Sans" w:hAnsi="Bosch Office Sans" w:cs="Arial"/>
      <w:bCs/>
      <w:i/>
      <w:sz w:val="22"/>
      <w:szCs w:val="16"/>
      <w:lang w:val="pt-PT"/>
    </w:rPr>
  </w:style>
  <w:style w:type="character" w:styleId="Ttulo9Char" w:customStyle="1">
    <w:name w:val="Título 9 Char"/>
    <w:basedOn w:val="Fontepargpadro"/>
    <w:link w:val="Ttulo9"/>
    <w:rPr>
      <w:rFonts w:ascii="Bosch Office Sans" w:hAnsi="Bosch Office Sans" w:cs="Arial"/>
      <w:bCs/>
      <w:sz w:val="22"/>
      <w:szCs w:val="14"/>
      <w:lang w:val="pt-PT"/>
    </w:r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Pr>
      <w:rFonts w:ascii="Bosch Office Sans" w:hAnsi="Bosch Office Sans" w:cs="Arial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Pr>
      <w:rFonts w:ascii="Bosch Office Sans" w:hAnsi="Bosch Office Sans" w:cs="Arial"/>
      <w:sz w:val="22"/>
      <w:szCs w:val="22"/>
    </w:rPr>
  </w:style>
  <w:style w:type="table" w:styleId="Tabelacomgrade">
    <w:name w:val="Table Grid"/>
    <w:basedOn w:val="Tabela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Subjectpage2" w:customStyle="1">
    <w:name w:val="Subject page2"/>
    <w:basedOn w:val="Fontepargpadro"/>
    <w:uiPriority w:val="1"/>
    <w:unhideWhenUsed/>
    <w:rPr>
      <w:rFonts w:asciiTheme="minorHAnsi" w:hAnsiTheme="minorHAnsi"/>
      <w:sz w:val="15"/>
    </w:rPr>
  </w:style>
  <w:style w:type="paragraph" w:styleId="NormalWeb">
    <w:name w:val="Normal (Web)"/>
    <w:basedOn w:val="Normal"/>
    <w:uiPriority w:val="99"/>
    <w:semiHidden/>
    <w:unhideWhenUsed/>
    <w:rsid w:val="001B32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semiHidden/>
    <w:qFormat/>
    <w:rsid w:val="001B32E2"/>
    <w:pPr>
      <w:ind w:left="720"/>
      <w:contextualSpacing/>
    </w:pPr>
  </w:style>
  <w:style w:type="character" w:styleId="apple-tab-span" w:customStyle="1">
    <w:name w:val="apple-tab-span"/>
    <w:basedOn w:val="Fontepargpadro"/>
    <w:rsid w:val="00FA5F8D"/>
  </w:style>
  <w:style w:type="character" w:styleId="Hyperlink">
    <w:name w:val="Hyperlink"/>
    <w:basedOn w:val="Fontepargpadro"/>
    <w:uiPriority w:val="99"/>
    <w:semiHidden/>
    <w:unhideWhenUsed/>
    <w:rsid w:val="00AF1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9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28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9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5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4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1jvl\AppData\Local\s.a.x.%20Software%20GmbH\MasterLayout\cache\template\RBOBER00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AF5BC68854E0DB9E7037B78BDD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02B11-8ACA-47DA-AADD-5B8ACCDB03F6}"/>
      </w:docPartPr>
      <w:docPartBody>
        <w:p w:rsidR="00BD0515" w:rsidRDefault="00BD0515"/>
      </w:docPartBody>
    </w:docPart>
    <w:docPart>
      <w:docPartPr>
        <w:name w:val="09BAB95F50114D5A931F2C04C8FE42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1C0520-F1EA-448B-B4F5-8F29C4F762AB}"/>
      </w:docPartPr>
      <w:docPartBody>
        <w:p w:rsidR="00BD0515" w:rsidRDefault="00BD0515"/>
      </w:docPartBody>
    </w:docPart>
    <w:docPart>
      <w:docPartPr>
        <w:name w:val="D81D036BD59F471690694CCDDF1BB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6634E8-C60E-4E8C-A462-64274D626D14}"/>
      </w:docPartPr>
      <w:docPartBody>
        <w:p w:rsidR="00BD0515" w:rsidRDefault="00BD0515"/>
      </w:docPartBody>
    </w:docPart>
    <w:docPart>
      <w:docPartPr>
        <w:name w:val="5EE9096FFB544006B567AC68D9B11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5F03D-D9ED-4641-A864-573C6B13D2AF}"/>
      </w:docPartPr>
      <w:docPartBody>
        <w:p w:rsidR="00BD0515" w:rsidRDefault="00BD051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15"/>
    <w:rsid w:val="00333A65"/>
    <w:rsid w:val="00B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osch NG">
  <a:themeElements>
    <a:clrScheme name="Bosch Blau">
      <a:dk1>
        <a:sysClr val="windowText" lastClr="000000"/>
      </a:dk1>
      <a:lt1>
        <a:sysClr val="window" lastClr="FFFFFF"/>
      </a:lt1>
      <a:dk2>
        <a:srgbClr val="424C58"/>
      </a:dk2>
      <a:lt2>
        <a:srgbClr val="B2B3B5"/>
      </a:lt2>
      <a:accent1>
        <a:srgbClr val="007BC0"/>
      </a:accent1>
      <a:accent2>
        <a:srgbClr val="004975"/>
      </a:accent2>
      <a:accent3>
        <a:srgbClr val="007BC0"/>
      </a:accent3>
      <a:accent4>
        <a:srgbClr val="004975"/>
      </a:accent4>
      <a:accent5>
        <a:srgbClr val="007BC0"/>
      </a:accent5>
      <a:accent6>
        <a:srgbClr val="004975"/>
      </a:accent6>
      <a:hlink>
        <a:srgbClr val="738CB4"/>
      </a:hlink>
      <a:folHlink>
        <a:srgbClr val="B0BBD0"/>
      </a:folHlink>
    </a:clrScheme>
    <a:fontScheme name="Bosch">
      <a:majorFont>
        <a:latin typeface="Bosch Office Sans"/>
        <a:ea typeface=""/>
        <a:cs typeface=""/>
      </a:majorFont>
      <a:minorFont>
        <a:latin typeface="Bosch Offic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osch Red 50">
      <a:srgbClr val="ED0007"/>
    </a:custClr>
    <a:custClr name="Bosch Purple 40">
      <a:srgbClr val="9E2896"/>
    </a:custClr>
    <a:custClr name="Bosch Purple 20">
      <a:srgbClr val="551151"/>
    </a:custClr>
    <a:custClr name="Bosch Blue 50">
      <a:srgbClr val="007BC0"/>
    </a:custClr>
    <a:custClr name="Bosch Blue 30">
      <a:srgbClr val="004975"/>
    </a:custClr>
    <a:custClr name="Bosch Turquoise 50">
      <a:srgbClr val="18837E"/>
    </a:custClr>
    <a:custClr name="Bosch Turquoise 30">
      <a:srgbClr val="0A4F4B"/>
    </a:custClr>
    <a:custClr name="Bosch Green 50">
      <a:srgbClr val="00884A"/>
    </a:custClr>
    <a:custClr name="Bosch Green 30">
      <a:srgbClr val="00512A"/>
    </a:custClr>
    <a:custClr name="Bosch Gray 50">
      <a:srgbClr val="71767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axML>
  <saxMLTemplate>RBOBER00</saxMLTemplate>
  <Variablen>
    <Variable>
      <Name>dyn_date</Name>
      <OrgInhalt>01/11/2023</OrgInhalt>
      <Wert>01/11/2023</Wert>
      <Platzhalter>False</Platzhalter>
      <DocDatenDialog>True</DocDatenDialog>
      <Label>Data:</Label>
      <FrageVar>False</FrageVar>
      <Prefix/>
      <Suffix/>
      <WegfallVar/>
      <MussFeld>False</MussFeld>
      <InDokument>True</InDokument>
      <Reihenfolge>1</Reihenfolge>
    </Variable>
    <Variable>
      <Name>docnr</Name>
      <OrgInhalt/>
      <Wert/>
      <Platzhalter>False</Platzhalter>
      <DocDatenDialog>True</DocDatenDialog>
      <Label>N.º do documento:</Label>
      <FrageVar>False</FrageVar>
      <Prefix/>
      <Suffix/>
      <WegfallVar>tr_nr</WegfallVar>
      <MussFeld>False</MussFeld>
      <InDokument>True</InDokument>
      <Reihenfolge>2</Reihenfolge>
    </Variable>
    <Variable>
      <Name>issue</Name>
      <OrgInhalt>$issue$</OrgInhalt>
      <Wert>$issue$</Wert>
      <Platzhalter>False</Platzhalter>
      <DocDatenDialog>True</DocDatenDialog>
      <Label>Versão:</Label>
      <FrageVar>False</FrageVar>
      <Prefix/>
      <Suffix/>
      <MaxZeilen>2</MaxZeilen>
      <WegfallVar/>
      <MussFeld>False</MussFeld>
      <InDokument>True</InDokument>
      <Reihenfolge>3</Reihenfolge>
    </Variable>
    <Variable>
      <Name>topic</Name>
      <OrgInhalt/>
      <Wert/>
      <Platzhalter>False</Platzhalter>
      <DocDatenDialog>True</DocDatenDialog>
      <Label>Assunto:</Label>
      <FrageVar>False</FrageVar>
      <Prefix/>
      <Suffix/>
      <MaxZeilen>3</MaxZeilen>
      <WegfallVar/>
      <MussFeld>False</MussFeld>
      <InDokument>True</InDokument>
      <Reihenfolge>4</Reihenfolge>
    </Variable>
    <Variable>
      <Name>description</Name>
      <OrgInhalt>$description$</OrgInhalt>
      <Wert>$description$</Wert>
      <Platzhalter>False</Platzhalter>
      <DocDatenDialog>True</DocDatenDialog>
      <Label>Revisado por:</Label>
      <FrageVar>False</FrageVar>
      <Prefix/>
      <Suffix/>
      <MaxZeilen>3</MaxZeilen>
      <WegfallVar/>
      <MussFeld>False</MussFeld>
      <InDokument>True</InDokument>
      <Reihenfolge>5</Reihenfolge>
    </Variable>
    <Variable>
      <Name>additionalnote</Name>
      <OrgInhalt/>
      <Wert/>
      <Platzhalter>False</Platzhalter>
      <DocDatenDialog>True</DocDatenDialog>
      <Label>Nota adicional:</Label>
      <FrageVar>False</FrageVar>
      <Prefix/>
      <Suffix/>
      <WegfallVar/>
      <MussFeld>False</MussFeld>
      <InDokument>True</InDokument>
      <Reihenfolge>6</Reihenfolge>
    </Variable>
    <Variable>
      <Name>departmentshort</Name>
      <OrgInhalt>SO/ETS-Jvl</OrgInhalt>
      <Wert>SO/ETS-Jvl</Wert>
      <Platzhalter>False</Platzhalter>
      <DocDatenDialog>True</DocDatenDialog>
      <Label>De:</Label>
      <FrageVar>False</FrageVar>
      <Prefix/>
      <Suffix/>
      <MaxZeilen>3</MaxZeilen>
      <WegfallVar/>
      <MussFeld>False</MussFeld>
      <InDokument>True</InDokument>
      <MaxZeilen>3</MaxZeilen>
      <Reihenfolge>7</Reihenfolge>
    </Variable>
    <Variable>
      <Name>username</Name>
      <OrgInhalt>Indianara Amancio</OrgInhalt>
      <Wert>Indianara Amancio</Wert>
      <Platzhalter>False</Platzhalter>
      <DocDatenDialog>True</DocDatenDialog>
      <Label>Encarregado:</Label>
      <FrageVar>False</FrageVar>
      <Prefix/>
      <Suffix/>
      <MaxZeilen>3</MaxZeilen>
      <WegfallVar/>
      <MussFeld>False</MussFeld>
      <InDokument>True</InDokument>
      <MaxZeilen>3</MaxZeilen>
      <Reihenfolge>8</Reihenfolge>
    </Variable>
    <Variable>
      <Name>phonedirect</Name>
      <OrgInhalt/>
      <Wert/>
      <Platzhalter>False</Platzhalter>
      <DocDatenDialog>True</DocDatenDialog>
      <Label>Telefone:</Label>
      <FrageVar>False</FrageVar>
      <Prefix/>
      <Suffix/>
      <MaxZeilen>3</MaxZeilen>
      <WegfallVar/>
      <MussFeld>False</MussFeld>
      <InDokument>True</InDokument>
      <MaxZeilen>3</MaxZeilen>
      <Reihenfolge>9</Reihenfolge>
    </Variable>
    <Variable>
      <Name>tr_nr</Name>
      <OrgInhalt>N.o</OrgInhalt>
      <Wert>N.o</Wert>
      <Platzhalter>False</Platzhalter>
      <DocDatenDialog>False</DocDatenDialog>
      <Label/>
      <FrageVar>False</FrageVar>
      <Prefix/>
      <Suffix/>
      <WegfallVar/>
      <MussFeld>False</MussFeld>
      <InDokument>True</InDokument>
      <Reihenfolge/>
    </Variable>
  </Variablen>
</saxM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474B5B781B4FB816730A2F19A49E" ma:contentTypeVersion="11" ma:contentTypeDescription="Create a new document." ma:contentTypeScope="" ma:versionID="1fa43cb38ebacf0c069d178946048a7e">
  <xsd:schema xmlns:xsd="http://www.w3.org/2001/XMLSchema" xmlns:xs="http://www.w3.org/2001/XMLSchema" xmlns:p="http://schemas.microsoft.com/office/2006/metadata/properties" xmlns:ns2="2719dc54-8f08-47fa-a92d-bcae31b11ef8" targetNamespace="http://schemas.microsoft.com/office/2006/metadata/properties" ma:root="true" ma:fieldsID="197600b8f57a6332860e3cbdd6827594" ns2:_="">
    <xsd:import namespace="2719dc54-8f08-47fa-a92d-bcae31b11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9dc54-8f08-47fa-a92d-bcae31b11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19dc54-8f08-47fa-a92d-bcae31b11e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CA6B70-A918-4188-B6C1-1F6D26C773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DA6AB-91D3-44EB-B2D8-622A3FDCACFA}">
  <ds:schemaRefs/>
</ds:datastoreItem>
</file>

<file path=customXml/itemProps3.xml><?xml version="1.0" encoding="utf-8"?>
<ds:datastoreItem xmlns:ds="http://schemas.openxmlformats.org/officeDocument/2006/customXml" ds:itemID="{C23B39FD-1397-4D98-B500-27EF7898132E}"/>
</file>

<file path=customXml/itemProps4.xml><?xml version="1.0" encoding="utf-8"?>
<ds:datastoreItem xmlns:ds="http://schemas.openxmlformats.org/officeDocument/2006/customXml" ds:itemID="{4D1DC4BA-6E6D-4B03-9D29-EB9BC2DA2E5B}"/>
</file>

<file path=customXml/itemProps5.xml><?xml version="1.0" encoding="utf-8"?>
<ds:datastoreItem xmlns:ds="http://schemas.openxmlformats.org/officeDocument/2006/customXml" ds:itemID="{E714E170-6631-4673-AAA2-2FCFB9F06C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RBOBER00_1.dotx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Amancio Indianara (SO/ETS-Jvl)</dc:creator>
  <cp:keywords/>
  <dc:description/>
  <cp:lastModifiedBy>ETS-EngineeringTechnicalSchool BOT-ResearchDevelopment (CaP/ETS)</cp:lastModifiedBy>
  <cp:revision>217</cp:revision>
  <cp:lastPrinted>2023-11-13T12:25:00Z</cp:lastPrinted>
  <dcterms:created xsi:type="dcterms:W3CDTF">2023-11-01T13:56:00Z</dcterms:created>
  <dcterms:modified xsi:type="dcterms:W3CDTF">2024-04-04T19:32:28Z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0x010100156F474B5B781B4FB816730A2F19A49E</vt:lpwstr>
  </property>
  <property fmtid="{D5CDD505-2E9C-101B-9397-08002B2CF9AE}" pid="3" name="MediaServiceImageTags">
    <vt:lpwstr/>
  </property>
</Properties>
</file>